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1E" w:rsidRPr="00E20F54" w:rsidRDefault="00E20F54">
      <w:pPr>
        <w:rPr>
          <w:sz w:val="40"/>
          <w:u w:val="single"/>
          <w:lang w:val="en-US"/>
        </w:rPr>
      </w:pPr>
      <w:r w:rsidRPr="00E20F54">
        <w:rPr>
          <w:sz w:val="40"/>
          <w:u w:val="single"/>
          <w:lang w:val="en-US"/>
        </w:rPr>
        <w:t>Introduction to shell for Data science</w:t>
      </w:r>
    </w:p>
    <w:p w:rsidR="00E20F54" w:rsidRDefault="00E20F54">
      <w:pPr>
        <w:rPr>
          <w:lang w:val="en-US"/>
        </w:rPr>
      </w:pPr>
    </w:p>
    <w:p w:rsidR="00E20F54" w:rsidRDefault="00E20F54">
      <w:pPr>
        <w:rPr>
          <w:lang w:val="en-US"/>
        </w:rPr>
      </w:pPr>
      <w:proofErr w:type="gramStart"/>
      <w:r>
        <w:rPr>
          <w:lang w:val="en-US"/>
        </w:rPr>
        <w:t>pwd</w:t>
      </w:r>
      <w:proofErr w:type="gramEnd"/>
      <w:r>
        <w:rPr>
          <w:lang w:val="en-US"/>
        </w:rPr>
        <w:t xml:space="preserve"> = print working directory</w:t>
      </w:r>
    </w:p>
    <w:p w:rsidR="00E20F54" w:rsidRDefault="00E20F54">
      <w:pPr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</w:pPr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/home/</w:t>
      </w:r>
      <w:proofErr w:type="spellStart"/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repl</w:t>
      </w:r>
      <w:proofErr w:type="spellEnd"/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/</w:t>
      </w:r>
      <w:proofErr w:type="gramStart"/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course.txt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 xml:space="preserve"> absolute path </w:t>
      </w:r>
    </w:p>
    <w:p w:rsidR="00E20F54" w:rsidRDefault="00E20F54" w:rsidP="00E20F54">
      <w:pPr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</w:pP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= list of objects at a place (ls </w:t>
      </w:r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/home/</w:t>
      </w:r>
      <w:proofErr w:type="spellStart"/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repl</w:t>
      </w:r>
      <w:proofErr w:type="spellEnd"/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/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 xml:space="preserve">seasonal gives all in the folder seasonal) </w:t>
      </w:r>
    </w:p>
    <w:p w:rsidR="00E20F54" w:rsidRDefault="00E20F54" w:rsidP="00E20F54">
      <w:pPr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</w:pPr>
      <w:proofErr w:type="gramStart"/>
      <w:r>
        <w:rPr>
          <w:lang w:val="en-US"/>
        </w:rPr>
        <w:t>relative</w:t>
      </w:r>
      <w:proofErr w:type="gramEnd"/>
      <w:r>
        <w:rPr>
          <w:lang w:val="en-US"/>
        </w:rPr>
        <w:t xml:space="preserve"> path: location seen from where you are right now. </w:t>
      </w:r>
      <w:proofErr w:type="gramStart"/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seasonal/</w:t>
      </w:r>
      <w:proofErr w:type="gramEnd"/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winter.csv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 xml:space="preserve"> vs </w:t>
      </w:r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/home/</w:t>
      </w:r>
      <w:proofErr w:type="spellStart"/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repl</w:t>
      </w:r>
      <w:proofErr w:type="spellEnd"/>
      <w:r w:rsidRPr="00E20F54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>/seasonal/winter.csv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en-US"/>
        </w:rPr>
        <w:t xml:space="preserve">) </w:t>
      </w:r>
    </w:p>
    <w:p w:rsidR="00E20F54" w:rsidRDefault="00E20F54" w:rsidP="00E20F54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= change directory </w:t>
      </w:r>
    </w:p>
    <w:p w:rsidR="00E20F54" w:rsidRDefault="00E20F54" w:rsidP="00E20F54">
      <w:pPr>
        <w:rPr>
          <w:lang w:val="en-US"/>
        </w:rPr>
      </w:pPr>
      <w:proofErr w:type="gramStart"/>
      <w:r>
        <w:rPr>
          <w:lang w:val="en-US"/>
        </w:rPr>
        <w:t>cd ..</w:t>
      </w:r>
      <w:proofErr w:type="gramEnd"/>
      <w:r>
        <w:rPr>
          <w:lang w:val="en-US"/>
        </w:rPr>
        <w:t xml:space="preserve">  = will move you one </w:t>
      </w:r>
    </w:p>
    <w:p w:rsidR="0069760A" w:rsidRDefault="0069760A" w:rsidP="00E20F54">
      <w:pPr>
        <w:rPr>
          <w:lang w:val="en-US"/>
        </w:rPr>
      </w:pPr>
      <w:r>
        <w:rPr>
          <w:lang w:val="en-US"/>
        </w:rPr>
        <w:t>. (</w:t>
      </w:r>
      <w:proofErr w:type="gramStart"/>
      <w:r>
        <w:rPr>
          <w:lang w:val="en-US"/>
        </w:rPr>
        <w:t>single</w:t>
      </w:r>
      <w:proofErr w:type="gramEnd"/>
      <w:r>
        <w:rPr>
          <w:lang w:val="en-US"/>
        </w:rPr>
        <w:t xml:space="preserve"> dot) current directory</w:t>
      </w:r>
    </w:p>
    <w:p w:rsidR="0069760A" w:rsidRDefault="0069760A" w:rsidP="00E20F54">
      <w:pPr>
        <w:rPr>
          <w:lang w:val="en-US"/>
        </w:rPr>
      </w:pPr>
      <w:r>
        <w:rPr>
          <w:lang w:val="en-US"/>
        </w:rPr>
        <w:t>~ = your home directory</w:t>
      </w:r>
    </w:p>
    <w:p w:rsidR="0069760A" w:rsidRDefault="0069760A" w:rsidP="0069760A">
      <w:pPr>
        <w:pStyle w:val="HTMLPreformatted"/>
        <w:pBdr>
          <w:left w:val="single" w:sz="24" w:space="11" w:color="33AACC"/>
        </w:pBdr>
        <w:shd w:val="clear" w:color="auto" w:fill="EBF4F7"/>
        <w:rPr>
          <w:color w:val="3D4251"/>
          <w:shd w:val="clear" w:color="auto" w:fill="EBF4F7"/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= copy a file (e.g. </w:t>
      </w:r>
      <w:proofErr w:type="spellStart"/>
      <w:r w:rsidRPr="0069760A">
        <w:rPr>
          <w:color w:val="3D4251"/>
          <w:shd w:val="clear" w:color="auto" w:fill="EBF4F7"/>
          <w:lang w:val="en-US"/>
        </w:rPr>
        <w:t>cp</w:t>
      </w:r>
      <w:proofErr w:type="spellEnd"/>
      <w:r w:rsidRPr="0069760A">
        <w:rPr>
          <w:color w:val="3D4251"/>
          <w:shd w:val="clear" w:color="auto" w:fill="EBF4F7"/>
          <w:lang w:val="en-US"/>
        </w:rPr>
        <w:t xml:space="preserve"> seasonal/autumn.csv seasonal/winter.csv backup</w:t>
      </w:r>
      <w:r>
        <w:rPr>
          <w:color w:val="3D4251"/>
          <w:shd w:val="clear" w:color="auto" w:fill="EBF4F7"/>
          <w:lang w:val="en-US"/>
        </w:rPr>
        <w:t xml:space="preserve">   -&gt; will copy the two csv files to the folder backup</w:t>
      </w:r>
    </w:p>
    <w:p w:rsidR="0069760A" w:rsidRDefault="0069760A" w:rsidP="0069760A">
      <w:pPr>
        <w:rPr>
          <w:lang w:val="en-US"/>
        </w:rPr>
      </w:pPr>
    </w:p>
    <w:p w:rsidR="0069760A" w:rsidRPr="0069760A" w:rsidRDefault="0069760A" w:rsidP="0069760A">
      <w:pPr>
        <w:rPr>
          <w:lang w:val="en-US"/>
        </w:rPr>
      </w:pPr>
      <w:proofErr w:type="gramStart"/>
      <w:r>
        <w:rPr>
          <w:lang w:val="en-US"/>
        </w:rPr>
        <w:t>mv</w:t>
      </w:r>
      <w:proofErr w:type="gramEnd"/>
      <w:r>
        <w:rPr>
          <w:lang w:val="en-US"/>
        </w:rPr>
        <w:t xml:space="preserve"> = move a file</w:t>
      </w:r>
    </w:p>
    <w:p w:rsidR="0069760A" w:rsidRDefault="0069760A" w:rsidP="00E20F54">
      <w:pPr>
        <w:rPr>
          <w:lang w:val="en-US"/>
        </w:rPr>
      </w:pP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= remove a file </w:t>
      </w:r>
    </w:p>
    <w:p w:rsidR="0069760A" w:rsidRDefault="0069760A" w:rsidP="00E20F54">
      <w:pPr>
        <w:rPr>
          <w:lang w:val="en-US"/>
        </w:rPr>
      </w:pPr>
      <w:proofErr w:type="spellStart"/>
      <w:proofErr w:type="gramStart"/>
      <w:r>
        <w:rPr>
          <w:lang w:val="en-US"/>
        </w:rPr>
        <w:t>rmdir</w:t>
      </w:r>
      <w:proofErr w:type="spellEnd"/>
      <w:proofErr w:type="gramEnd"/>
      <w:r>
        <w:rPr>
          <w:lang w:val="en-US"/>
        </w:rPr>
        <w:t xml:space="preserve"> = can delete an entire folder / directory  if it is </w:t>
      </w:r>
      <w:proofErr w:type="spellStart"/>
      <w:r>
        <w:rPr>
          <w:lang w:val="en-US"/>
        </w:rPr>
        <w:t>impty</w:t>
      </w:r>
      <w:proofErr w:type="spellEnd"/>
      <w:r>
        <w:rPr>
          <w:lang w:val="en-US"/>
        </w:rPr>
        <w:t xml:space="preserve"> </w:t>
      </w:r>
      <w:r w:rsidRPr="0069760A">
        <w:rPr>
          <w:lang w:val="en-US"/>
        </w:rPr>
        <w:sym w:font="Wingdings" w:char="F0E0"/>
      </w:r>
      <w:r>
        <w:rPr>
          <w:lang w:val="en-US"/>
        </w:rPr>
        <w:t xml:space="preserve"> delete files first</w:t>
      </w:r>
    </w:p>
    <w:p w:rsidR="0069760A" w:rsidRDefault="0069760A" w:rsidP="00E20F54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= create a new directory </w:t>
      </w:r>
    </w:p>
    <w:p w:rsidR="0069760A" w:rsidRDefault="0069760A" w:rsidP="00E20F54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= print the content of a file</w:t>
      </w:r>
    </w:p>
    <w:p w:rsidR="00B10628" w:rsidRDefault="00B10628" w:rsidP="00E20F54">
      <w:pPr>
        <w:rPr>
          <w:lang w:val="en-US"/>
        </w:rPr>
      </w:pPr>
      <w:proofErr w:type="gramStart"/>
      <w:r>
        <w:rPr>
          <w:lang w:val="en-US"/>
        </w:rPr>
        <w:t>less</w:t>
      </w:r>
      <w:proofErr w:type="gramEnd"/>
      <w:r>
        <w:rPr>
          <w:lang w:val="en-US"/>
        </w:rPr>
        <w:t xml:space="preserve"> = print a file </w:t>
      </w:r>
      <w:proofErr w:type="spellStart"/>
      <w:r>
        <w:rPr>
          <w:lang w:val="en-US"/>
        </w:rPr>
        <w:t>pagewise</w:t>
      </w:r>
      <w:proofErr w:type="spellEnd"/>
      <w:r>
        <w:rPr>
          <w:lang w:val="en-US"/>
        </w:rPr>
        <w:t xml:space="preserve"> press spacebar to go down a site or :q to quit</w:t>
      </w:r>
    </w:p>
    <w:p w:rsidR="00B10628" w:rsidRDefault="00B10628" w:rsidP="00E20F54">
      <w:pPr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less multiple files… us :n to switch to the next file</w:t>
      </w:r>
    </w:p>
    <w:p w:rsidR="00B10628" w:rsidRDefault="00B10628" w:rsidP="00E20F54">
      <w:pPr>
        <w:rPr>
          <w:lang w:val="en-US"/>
        </w:rPr>
      </w:pPr>
      <w:proofErr w:type="gramStart"/>
      <w:r>
        <w:rPr>
          <w:lang w:val="en-US"/>
        </w:rPr>
        <w:t>csv</w:t>
      </w:r>
      <w:proofErr w:type="gramEnd"/>
      <w:r>
        <w:rPr>
          <w:lang w:val="en-US"/>
        </w:rPr>
        <w:t xml:space="preserve"> = comma </w:t>
      </w:r>
      <w:proofErr w:type="spellStart"/>
      <w:r>
        <w:rPr>
          <w:lang w:val="en-US"/>
        </w:rPr>
        <w:t>spreaded</w:t>
      </w:r>
      <w:proofErr w:type="spellEnd"/>
      <w:r>
        <w:rPr>
          <w:lang w:val="en-US"/>
        </w:rPr>
        <w:t xml:space="preserve"> values</w:t>
      </w:r>
    </w:p>
    <w:p w:rsidR="00B10628" w:rsidRDefault="00B10628" w:rsidP="00E20F54">
      <w:pPr>
        <w:rPr>
          <w:lang w:val="en-US"/>
        </w:rPr>
      </w:pP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 xml:space="preserve"> = look at the first 10 lines of a vile</w:t>
      </w:r>
    </w:p>
    <w:p w:rsidR="00B10628" w:rsidRDefault="00B10628" w:rsidP="00E20F54">
      <w:pPr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tab to write out the path automatically</w:t>
      </w:r>
    </w:p>
    <w:p w:rsidR="00B10628" w:rsidRPr="00B10628" w:rsidRDefault="00B10628" w:rsidP="00B10628">
      <w:pPr>
        <w:rPr>
          <w:lang w:val="en-US"/>
        </w:rPr>
      </w:pPr>
      <w:r w:rsidRPr="00B10628">
        <w:rPr>
          <w:lang w:val="en-US"/>
        </w:rPr>
        <w:t>You won't always want to look at the first 10 lines of a file, so the shell lets you change </w:t>
      </w:r>
      <w:r w:rsidRPr="00B10628">
        <w:rPr>
          <w:rStyle w:val="HTMLCode"/>
          <w:rFonts w:eastAsiaTheme="minorHAnsi"/>
          <w:color w:val="3D4251"/>
          <w:shd w:val="clear" w:color="auto" w:fill="EBF4F7"/>
          <w:lang w:val="en-US"/>
        </w:rPr>
        <w:t>head</w:t>
      </w:r>
      <w:r w:rsidRPr="00B10628">
        <w:rPr>
          <w:lang w:val="en-US"/>
        </w:rPr>
        <w:t>'s behavior by giving it a </w:t>
      </w:r>
      <w:r w:rsidRPr="00B10628">
        <w:rPr>
          <w:rStyle w:val="Strong"/>
          <w:rFonts w:ascii="Arial" w:hAnsi="Arial" w:cs="Arial"/>
          <w:color w:val="3D4251"/>
          <w:lang w:val="en-US"/>
        </w:rPr>
        <w:t>command-line flag</w:t>
      </w:r>
      <w:r w:rsidRPr="00B10628">
        <w:rPr>
          <w:lang w:val="en-US"/>
        </w:rPr>
        <w:t> (or just "flag" for short). If you run the command:</w:t>
      </w:r>
    </w:p>
    <w:p w:rsidR="00B10628" w:rsidRPr="00B10628" w:rsidRDefault="00B10628" w:rsidP="00B10628">
      <w:pPr>
        <w:rPr>
          <w:rStyle w:val="HTMLCode"/>
          <w:rFonts w:eastAsiaTheme="minorHAnsi"/>
          <w:color w:val="3D4251"/>
          <w:shd w:val="clear" w:color="auto" w:fill="EBF4F7"/>
          <w:lang w:val="en-US"/>
        </w:rPr>
      </w:pPr>
      <w:proofErr w:type="gramStart"/>
      <w:r w:rsidRPr="00B10628">
        <w:rPr>
          <w:rStyle w:val="HTMLCode"/>
          <w:rFonts w:eastAsiaTheme="minorHAnsi"/>
          <w:color w:val="3D4251"/>
          <w:shd w:val="clear" w:color="auto" w:fill="EBF4F7"/>
          <w:lang w:val="en-US"/>
        </w:rPr>
        <w:t>head</w:t>
      </w:r>
      <w:proofErr w:type="gramEnd"/>
      <w:r w:rsidRPr="00B10628">
        <w:rPr>
          <w:rStyle w:val="HTMLCode"/>
          <w:rFonts w:eastAsiaTheme="minorHAnsi"/>
          <w:color w:val="3D4251"/>
          <w:shd w:val="clear" w:color="auto" w:fill="EBF4F7"/>
          <w:lang w:val="en-US"/>
        </w:rPr>
        <w:t xml:space="preserve"> -n 3 seasonal/summer.csv</w:t>
      </w:r>
    </w:p>
    <w:p w:rsidR="00B10628" w:rsidRDefault="00B10628" w:rsidP="00B10628">
      <w:pPr>
        <w:rPr>
          <w:lang w:val="en-US"/>
        </w:rPr>
      </w:pPr>
      <w:proofErr w:type="gramStart"/>
      <w:r w:rsidRPr="00B10628">
        <w:rPr>
          <w:rStyle w:val="HTMLCode"/>
          <w:rFonts w:eastAsiaTheme="minorHAnsi"/>
          <w:color w:val="3D4251"/>
          <w:shd w:val="clear" w:color="auto" w:fill="EBF4F7"/>
          <w:lang w:val="en-US"/>
        </w:rPr>
        <w:t>head</w:t>
      </w:r>
      <w:proofErr w:type="gramEnd"/>
      <w:r w:rsidRPr="00B10628">
        <w:rPr>
          <w:lang w:val="en-US"/>
        </w:rPr>
        <w:t> will only display the first three lines of the file. If you run </w:t>
      </w:r>
      <w:r w:rsidRPr="00B10628">
        <w:rPr>
          <w:rStyle w:val="HTMLCode"/>
          <w:rFonts w:eastAsiaTheme="minorHAnsi"/>
          <w:color w:val="3D4251"/>
          <w:shd w:val="clear" w:color="auto" w:fill="EBF4F7"/>
          <w:lang w:val="en-US"/>
        </w:rPr>
        <w:t>head -n 100</w:t>
      </w:r>
      <w:r w:rsidRPr="00B10628">
        <w:rPr>
          <w:lang w:val="en-US"/>
        </w:rPr>
        <w:t>, it will display the first 100 (assuming there are that many), and so on.</w:t>
      </w:r>
    </w:p>
    <w:p w:rsidR="00B10628" w:rsidRDefault="00B10628" w:rsidP="00B10628">
      <w:pPr>
        <w:rPr>
          <w:lang w:val="en-US"/>
        </w:rPr>
      </w:pPr>
      <w:r>
        <w:rPr>
          <w:lang w:val="en-US"/>
        </w:rPr>
        <w:lastRenderedPageBreak/>
        <w:t>Ls –R = prints everything underneath the directory</w:t>
      </w:r>
    </w:p>
    <w:p w:rsidR="00B10628" w:rsidRDefault="00B10628" w:rsidP="00B10628">
      <w:pPr>
        <w:rPr>
          <w:lang w:val="en-US"/>
        </w:rPr>
      </w:pPr>
      <w:r>
        <w:rPr>
          <w:lang w:val="en-US"/>
        </w:rPr>
        <w:t>Ls –F = prints name and every runnable program underneath directory</w:t>
      </w:r>
    </w:p>
    <w:p w:rsidR="00B10628" w:rsidRDefault="00B10628" w:rsidP="00B10628">
      <w:pPr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= manual or help for a function </w:t>
      </w:r>
      <w:r w:rsidR="00790377">
        <w:rPr>
          <w:lang w:val="en-US"/>
        </w:rPr>
        <w:t xml:space="preserve">(invokes less </w:t>
      </w:r>
      <w:r w:rsidR="00790377" w:rsidRPr="00790377">
        <w:rPr>
          <w:lang w:val="en-US"/>
        </w:rPr>
        <w:sym w:font="Wingdings" w:char="F0E0"/>
      </w:r>
      <w:r w:rsidR="00790377">
        <w:rPr>
          <w:lang w:val="en-US"/>
        </w:rPr>
        <w:t xml:space="preserve"> use spacebar and :q to quit</w:t>
      </w:r>
    </w:p>
    <w:p w:rsidR="00790377" w:rsidRPr="00790377" w:rsidRDefault="00790377" w:rsidP="00790377">
      <w:pPr>
        <w:rPr>
          <w:lang w:val="en-US"/>
        </w:rPr>
      </w:pPr>
      <w:proofErr w:type="gramStart"/>
      <w:r>
        <w:rPr>
          <w:lang w:val="en-US"/>
        </w:rPr>
        <w:t>cut</w:t>
      </w:r>
      <w:proofErr w:type="gramEnd"/>
      <w:r>
        <w:rPr>
          <w:lang w:val="en-US"/>
        </w:rPr>
        <w:t xml:space="preserve"> = select rows from a file </w:t>
      </w:r>
      <w:r w:rsidRPr="00790377">
        <w:rPr>
          <w:lang w:val="en-US"/>
        </w:rPr>
        <w:t>It has several options (use </w:t>
      </w:r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>man cut</w:t>
      </w:r>
      <w:r w:rsidRPr="00790377">
        <w:rPr>
          <w:lang w:val="en-US"/>
        </w:rPr>
        <w:t> to explore them), but the most common is something like:</w:t>
      </w:r>
    </w:p>
    <w:p w:rsidR="00790377" w:rsidRPr="00790377" w:rsidRDefault="00790377" w:rsidP="00790377">
      <w:pPr>
        <w:rPr>
          <w:rStyle w:val="HTMLCode"/>
          <w:rFonts w:eastAsiaTheme="minorHAnsi"/>
          <w:color w:val="3D4251"/>
          <w:shd w:val="clear" w:color="auto" w:fill="EBF4F7"/>
          <w:lang w:val="en-US"/>
        </w:rPr>
      </w:pPr>
      <w:proofErr w:type="gramStart"/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>cut</w:t>
      </w:r>
      <w:proofErr w:type="gramEnd"/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 xml:space="preserve"> -f 2-5,8 -d , values.csv</w:t>
      </w:r>
    </w:p>
    <w:p w:rsidR="00790377" w:rsidRPr="00790377" w:rsidRDefault="00790377" w:rsidP="00790377">
      <w:pPr>
        <w:rPr>
          <w:lang w:val="en-US"/>
        </w:rPr>
      </w:pPr>
      <w:proofErr w:type="gramStart"/>
      <w:r w:rsidRPr="00790377">
        <w:rPr>
          <w:lang w:val="en-US"/>
        </w:rPr>
        <w:t>which</w:t>
      </w:r>
      <w:proofErr w:type="gramEnd"/>
      <w:r w:rsidRPr="00790377">
        <w:rPr>
          <w:lang w:val="en-US"/>
        </w:rPr>
        <w:t xml:space="preserve"> means "select columns 2 through 5 and columns 8, using comma as the separator". </w:t>
      </w:r>
      <w:proofErr w:type="gramStart"/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>cut</w:t>
      </w:r>
      <w:proofErr w:type="gramEnd"/>
      <w:r w:rsidRPr="00790377">
        <w:rPr>
          <w:lang w:val="en-US"/>
        </w:rPr>
        <w:t> uses </w:t>
      </w:r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>-f</w:t>
      </w:r>
      <w:r w:rsidRPr="00790377">
        <w:rPr>
          <w:lang w:val="en-US"/>
        </w:rPr>
        <w:t> (meaning "fields") to specify columns and </w:t>
      </w:r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>-d</w:t>
      </w:r>
      <w:r w:rsidRPr="00790377">
        <w:rPr>
          <w:lang w:val="en-US"/>
        </w:rPr>
        <w:t> (meaning "delimiter") to specify the separator. You need to specify the latter because some files may use spaces, tabs, or colons to separate columns.</w:t>
      </w:r>
    </w:p>
    <w:p w:rsidR="00790377" w:rsidRDefault="00790377" w:rsidP="00B10628">
      <w:pPr>
        <w:rPr>
          <w:lang w:val="en-US"/>
        </w:rPr>
      </w:pPr>
      <w:proofErr w:type="gramStart"/>
      <w:r>
        <w:rPr>
          <w:lang w:val="en-US"/>
        </w:rPr>
        <w:t>history</w:t>
      </w:r>
      <w:proofErr w:type="gramEnd"/>
      <w:r>
        <w:rPr>
          <w:lang w:val="en-US"/>
        </w:rPr>
        <w:t xml:space="preserve"> = prints a list of recently used commands</w:t>
      </w:r>
    </w:p>
    <w:p w:rsidR="00790377" w:rsidRPr="00790377" w:rsidRDefault="00790377" w:rsidP="00790377">
      <w:pPr>
        <w:rPr>
          <w:lang w:val="en-US"/>
        </w:rPr>
      </w:pPr>
      <w:proofErr w:type="gramStart"/>
      <w:r>
        <w:rPr>
          <w:lang w:val="en-US"/>
        </w:rPr>
        <w:t>!Number</w:t>
      </w:r>
      <w:proofErr w:type="gramEnd"/>
      <w:r>
        <w:rPr>
          <w:lang w:val="en-US"/>
        </w:rPr>
        <w:t xml:space="preserve"> = </w:t>
      </w:r>
      <w:r w:rsidRPr="00790377">
        <w:rPr>
          <w:shd w:val="clear" w:color="auto" w:fill="FFFFFF"/>
          <w:lang w:val="en-US"/>
        </w:rPr>
        <w:t> type </w:t>
      </w:r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>!55</w:t>
      </w:r>
      <w:r w:rsidRPr="00790377">
        <w:rPr>
          <w:shd w:val="clear" w:color="auto" w:fill="FFFFFF"/>
          <w:lang w:val="en-US"/>
        </w:rPr>
        <w:t> to re-run the 55th command in your history</w:t>
      </w:r>
      <w:r>
        <w:rPr>
          <w:shd w:val="clear" w:color="auto" w:fill="FFFFFF"/>
          <w:lang w:val="en-US"/>
        </w:rPr>
        <w:t xml:space="preserve">. </w:t>
      </w:r>
      <w:r w:rsidRPr="00790377">
        <w:rPr>
          <w:shd w:val="clear" w:color="auto" w:fill="FFFFFF"/>
          <w:lang w:val="en-US"/>
        </w:rPr>
        <w:t xml:space="preserve">You can also re-run a command by typing an exclamation mark followed by the command's name, such </w:t>
      </w:r>
      <w:proofErr w:type="gramStart"/>
      <w:r w:rsidRPr="00790377">
        <w:rPr>
          <w:shd w:val="clear" w:color="auto" w:fill="FFFFFF"/>
          <w:lang w:val="en-US"/>
        </w:rPr>
        <w:t>as </w:t>
      </w:r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>!</w:t>
      </w:r>
      <w:proofErr w:type="gramEnd"/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>head</w:t>
      </w:r>
      <w:r w:rsidRPr="00790377">
        <w:rPr>
          <w:shd w:val="clear" w:color="auto" w:fill="FFFFFF"/>
          <w:lang w:val="en-US"/>
        </w:rPr>
        <w:t> or </w:t>
      </w:r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>!cut</w:t>
      </w:r>
      <w:r w:rsidRPr="00790377">
        <w:rPr>
          <w:shd w:val="clear" w:color="auto" w:fill="FFFFFF"/>
          <w:lang w:val="en-US"/>
        </w:rPr>
        <w:t>, which will re-run the most recent use of that command.</w:t>
      </w:r>
    </w:p>
    <w:p w:rsidR="00790377" w:rsidRPr="00790377" w:rsidRDefault="00790377" w:rsidP="00790377">
      <w:pPr>
        <w:rPr>
          <w:lang w:val="en-US"/>
        </w:rPr>
      </w:pP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= selects lines </w:t>
      </w:r>
      <w:proofErr w:type="spellStart"/>
      <w:r>
        <w:rPr>
          <w:lang w:val="en-US"/>
        </w:rPr>
        <w:t>accorging</w:t>
      </w:r>
      <w:proofErr w:type="spellEnd"/>
      <w:r>
        <w:rPr>
          <w:lang w:val="en-US"/>
        </w:rPr>
        <w:t xml:space="preserve"> to what they contain </w:t>
      </w:r>
      <w:r w:rsidRPr="00790377">
        <w:rPr>
          <w:shd w:val="clear" w:color="auto" w:fill="FFFFFF"/>
          <w:lang w:val="en-US"/>
        </w:rPr>
        <w:t>For example, </w:t>
      </w:r>
      <w:proofErr w:type="spellStart"/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>grep</w:t>
      </w:r>
      <w:proofErr w:type="spellEnd"/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 xml:space="preserve"> bicuspid seasonal/winter.csv</w:t>
      </w:r>
      <w:r w:rsidRPr="00790377">
        <w:rPr>
          <w:shd w:val="clear" w:color="auto" w:fill="FFFFFF"/>
          <w:lang w:val="en-US"/>
        </w:rPr>
        <w:t> prints lines from </w:t>
      </w:r>
      <w:proofErr w:type="spellStart"/>
      <w:r w:rsidRPr="00790377">
        <w:rPr>
          <w:rStyle w:val="HTMLCode"/>
          <w:rFonts w:eastAsiaTheme="minorHAnsi"/>
          <w:color w:val="3D4251"/>
          <w:shd w:val="clear" w:color="auto" w:fill="EBF4F7"/>
          <w:lang w:val="en-US"/>
        </w:rPr>
        <w:t>winter.csv</w:t>
      </w:r>
      <w:r w:rsidRPr="00790377">
        <w:rPr>
          <w:shd w:val="clear" w:color="auto" w:fill="FFFFFF"/>
          <w:lang w:val="en-US"/>
        </w:rPr>
        <w:t>that</w:t>
      </w:r>
      <w:proofErr w:type="spellEnd"/>
      <w:r w:rsidRPr="00790377">
        <w:rPr>
          <w:shd w:val="clear" w:color="auto" w:fill="FFFFFF"/>
          <w:lang w:val="en-US"/>
        </w:rPr>
        <w:t xml:space="preserve"> contain "bicuspid".</w:t>
      </w:r>
    </w:p>
    <w:p w:rsidR="00790377" w:rsidRPr="00790377" w:rsidRDefault="00790377" w:rsidP="00790377">
      <w:pP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proofErr w:type="spellStart"/>
      <w:proofErr w:type="gramStart"/>
      <w:r w:rsidRPr="0079037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grep</w:t>
      </w:r>
      <w:proofErr w:type="spellEnd"/>
      <w:proofErr w:type="gramEnd"/>
      <w:r w:rsidRPr="00790377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 can search for patterns as well; we will explore those in the next course. What's more important right now is some of </w:t>
      </w:r>
      <w:proofErr w:type="spellStart"/>
      <w:r w:rsidRPr="0079037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grep</w:t>
      </w:r>
      <w:r w:rsidRPr="00790377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's</w:t>
      </w:r>
      <w:proofErr w:type="spellEnd"/>
      <w:r w:rsidRPr="00790377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 more common flags:</w:t>
      </w:r>
    </w:p>
    <w:p w:rsidR="00790377" w:rsidRPr="00790377" w:rsidRDefault="00790377" w:rsidP="00790377">
      <w:pP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79037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-c</w:t>
      </w:r>
      <w:r w:rsidRPr="00790377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: print a count of matching lines rather than the lines themselves</w:t>
      </w:r>
    </w:p>
    <w:p w:rsidR="00790377" w:rsidRPr="00790377" w:rsidRDefault="00790377" w:rsidP="00790377">
      <w:pP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79037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-h</w:t>
      </w:r>
      <w:r w:rsidRPr="00790377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: do </w:t>
      </w:r>
      <w:r w:rsidRPr="00790377">
        <w:rPr>
          <w:rFonts w:ascii="Arial" w:eastAsia="Times New Roman" w:hAnsi="Arial" w:cs="Arial"/>
          <w:i/>
          <w:iCs/>
          <w:color w:val="3D4251"/>
          <w:sz w:val="24"/>
          <w:szCs w:val="24"/>
          <w:lang w:val="en-US" w:eastAsia="de-CH"/>
        </w:rPr>
        <w:t>not</w:t>
      </w:r>
      <w:r w:rsidRPr="00790377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 print the names of files when searching multiple files</w:t>
      </w:r>
    </w:p>
    <w:p w:rsidR="00790377" w:rsidRPr="00790377" w:rsidRDefault="00790377" w:rsidP="00790377">
      <w:pP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79037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-</w:t>
      </w:r>
      <w:proofErr w:type="spellStart"/>
      <w:r w:rsidRPr="0079037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i</w:t>
      </w:r>
      <w:proofErr w:type="spellEnd"/>
      <w:r w:rsidRPr="00790377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: ignore case (e.g., treat "Regression" and "regression" as matches)</w:t>
      </w:r>
    </w:p>
    <w:p w:rsidR="00790377" w:rsidRPr="00790377" w:rsidRDefault="00790377" w:rsidP="00790377">
      <w:pP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79037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-l</w:t>
      </w:r>
      <w:r w:rsidRPr="00790377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: print the names of files that contain matches, not the matches</w:t>
      </w:r>
    </w:p>
    <w:p w:rsidR="00790377" w:rsidRPr="00790377" w:rsidRDefault="00790377" w:rsidP="00790377">
      <w:pP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79037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-n</w:t>
      </w:r>
      <w:r w:rsidRPr="00790377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: print line numbers for matching lines</w:t>
      </w:r>
    </w:p>
    <w:p w:rsidR="00790377" w:rsidRPr="00790377" w:rsidRDefault="00790377" w:rsidP="00790377">
      <w:pP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79037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-v</w:t>
      </w:r>
      <w:r w:rsidRPr="00790377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: invert the match, i.e., only show lines that </w:t>
      </w:r>
      <w:r w:rsidRPr="00790377">
        <w:rPr>
          <w:rFonts w:ascii="Arial" w:eastAsia="Times New Roman" w:hAnsi="Arial" w:cs="Arial"/>
          <w:i/>
          <w:iCs/>
          <w:color w:val="3D4251"/>
          <w:sz w:val="24"/>
          <w:szCs w:val="24"/>
          <w:lang w:val="en-US" w:eastAsia="de-CH"/>
        </w:rPr>
        <w:t>don't</w:t>
      </w:r>
      <w:r w:rsidRPr="00790377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 match</w:t>
      </w:r>
    </w:p>
    <w:p w:rsidR="00B10628" w:rsidRDefault="008E4C87" w:rsidP="00B10628">
      <w:pPr>
        <w:rPr>
          <w:lang w:val="en-US"/>
        </w:rPr>
      </w:pPr>
      <w:r>
        <w:rPr>
          <w:lang w:val="en-US"/>
        </w:rPr>
        <w:t>Paste = merge lines of files</w:t>
      </w:r>
    </w:p>
    <w:p w:rsidR="00955656" w:rsidRPr="00955656" w:rsidRDefault="00955656" w:rsidP="00955656">
      <w:pPr>
        <w:rPr>
          <w:rFonts w:eastAsia="Times New Roman"/>
          <w:lang w:val="en-US"/>
        </w:rPr>
      </w:pPr>
      <w:r w:rsidRPr="00955656">
        <w:rPr>
          <w:rFonts w:eastAsia="Times New Roman"/>
          <w:lang w:val="en-US"/>
        </w:rPr>
        <w:t xml:space="preserve">&gt; </w:t>
      </w:r>
      <w:proofErr w:type="gramStart"/>
      <w:r w:rsidRPr="00955656">
        <w:rPr>
          <w:rFonts w:eastAsia="Times New Roman"/>
          <w:lang w:val="en-US"/>
        </w:rPr>
        <w:t>name</w:t>
      </w:r>
      <w:proofErr w:type="gramEnd"/>
      <w:r w:rsidRPr="00955656">
        <w:rPr>
          <w:rFonts w:eastAsia="Times New Roman"/>
          <w:lang w:val="en-US"/>
        </w:rPr>
        <w:t xml:space="preserve"> = save a file : </w:t>
      </w:r>
      <w:r w:rsidRPr="00955656">
        <w:rPr>
          <w:rFonts w:ascii="Courier New" w:eastAsia="Times New Roman" w:hAnsi="Courier New" w:cs="Courier New"/>
          <w:color w:val="3D4251"/>
          <w:shd w:val="clear" w:color="auto" w:fill="EBF4F7"/>
          <w:lang w:val="en-US"/>
        </w:rPr>
        <w:t>head -n 5 seasonal/summer.csv &gt; top.csv</w:t>
      </w:r>
    </w:p>
    <w:p w:rsidR="00955656" w:rsidRPr="00955656" w:rsidRDefault="00955656" w:rsidP="00955656">
      <w:pPr>
        <w:rPr>
          <w:rFonts w:eastAsia="Times New Roman"/>
          <w:lang w:val="en-US"/>
        </w:rPr>
      </w:pPr>
      <w:r w:rsidRPr="00955656">
        <w:rPr>
          <w:rFonts w:eastAsia="Times New Roman"/>
          <w:lang w:val="en-US"/>
        </w:rPr>
        <w:t xml:space="preserve">| = the pipe command takes the output from the previous command and redirects it to the next </w:t>
      </w:r>
      <w:proofErr w:type="spellStart"/>
      <w:r w:rsidRPr="00955656">
        <w:rPr>
          <w:rFonts w:eastAsia="Times New Roman"/>
          <w:lang w:val="en-US"/>
        </w:rPr>
        <w:t>eg</w:t>
      </w:r>
      <w:proofErr w:type="spellEnd"/>
      <w:r w:rsidRPr="00955656">
        <w:rPr>
          <w:rFonts w:eastAsia="Times New Roman"/>
          <w:lang w:val="en-US"/>
        </w:rPr>
        <w:t>: </w:t>
      </w:r>
      <w:r w:rsidRPr="00955656">
        <w:rPr>
          <w:rFonts w:ascii="Courier New" w:eastAsia="Times New Roman" w:hAnsi="Courier New" w:cs="Courier New"/>
          <w:color w:val="3D4251"/>
          <w:shd w:val="clear" w:color="auto" w:fill="EBF4F7"/>
          <w:lang w:val="en-US"/>
        </w:rPr>
        <w:t>head -n 5 seasonal/summer.csv | tail -n 3</w:t>
      </w:r>
    </w:p>
    <w:p w:rsidR="008E4C87" w:rsidRPr="00955656" w:rsidRDefault="00955656" w:rsidP="00B10628">
      <w:pPr>
        <w:rPr>
          <w:lang w:val="en-US"/>
        </w:rPr>
      </w:pPr>
      <w:proofErr w:type="spellStart"/>
      <w:proofErr w:type="gramStart"/>
      <w:r>
        <w:rPr>
          <w:lang w:val="en-US"/>
        </w:rPr>
        <w:t>Wc</w:t>
      </w:r>
      <w:proofErr w:type="spellEnd"/>
      <w:proofErr w:type="gramEnd"/>
      <w:r>
        <w:rPr>
          <w:lang w:val="en-US"/>
        </w:rPr>
        <w:t xml:space="preserve"> = word count </w:t>
      </w:r>
      <w:r w:rsidRPr="00955656">
        <w:rPr>
          <w:rFonts w:ascii="Arial" w:hAnsi="Arial" w:cs="Arial"/>
          <w:color w:val="3D4251"/>
          <w:shd w:val="clear" w:color="auto" w:fill="FFFFFF"/>
          <w:lang w:val="en-US"/>
        </w:rPr>
        <w:t>prints the number of characters, words, and lines in a file. You can make it print only one of these using </w:t>
      </w:r>
      <w:r w:rsidRPr="00955656">
        <w:rPr>
          <w:rStyle w:val="HTMLCode"/>
          <w:rFonts w:eastAsiaTheme="minorHAnsi"/>
          <w:color w:val="3D4251"/>
          <w:shd w:val="clear" w:color="auto" w:fill="EBF4F7"/>
          <w:lang w:val="en-US"/>
        </w:rPr>
        <w:t>-c</w:t>
      </w:r>
      <w:r w:rsidRPr="00955656">
        <w:rPr>
          <w:rFonts w:ascii="Arial" w:hAnsi="Arial" w:cs="Arial"/>
          <w:color w:val="3D4251"/>
          <w:shd w:val="clear" w:color="auto" w:fill="FFFFFF"/>
          <w:lang w:val="en-US"/>
        </w:rPr>
        <w:t>, </w:t>
      </w:r>
      <w:r w:rsidRPr="00955656">
        <w:rPr>
          <w:rStyle w:val="HTMLCode"/>
          <w:rFonts w:eastAsiaTheme="minorHAnsi"/>
          <w:color w:val="3D4251"/>
          <w:shd w:val="clear" w:color="auto" w:fill="EBF4F7"/>
          <w:lang w:val="en-US"/>
        </w:rPr>
        <w:t>-w</w:t>
      </w:r>
      <w:r w:rsidRPr="00955656">
        <w:rPr>
          <w:rFonts w:ascii="Arial" w:hAnsi="Arial" w:cs="Arial"/>
          <w:color w:val="3D4251"/>
          <w:shd w:val="clear" w:color="auto" w:fill="FFFFFF"/>
          <w:lang w:val="en-US"/>
        </w:rPr>
        <w:t>, or </w:t>
      </w:r>
      <w:r w:rsidRPr="00955656">
        <w:rPr>
          <w:rStyle w:val="HTMLCode"/>
          <w:rFonts w:eastAsiaTheme="minorHAnsi"/>
          <w:color w:val="3D4251"/>
          <w:shd w:val="clear" w:color="auto" w:fill="EBF4F7"/>
          <w:lang w:val="en-US"/>
        </w:rPr>
        <w:t>-l</w:t>
      </w:r>
      <w:r w:rsidRPr="00955656">
        <w:rPr>
          <w:rFonts w:ascii="Arial" w:hAnsi="Arial" w:cs="Arial"/>
          <w:color w:val="3D4251"/>
          <w:shd w:val="clear" w:color="auto" w:fill="FFFFFF"/>
          <w:lang w:val="en-US"/>
        </w:rPr>
        <w:t> respectively.</w:t>
      </w:r>
    </w:p>
    <w:p w:rsidR="00B10628" w:rsidRDefault="00500D0A" w:rsidP="00E20F54">
      <w:pPr>
        <w:rPr>
          <w:lang w:val="en-US"/>
        </w:rPr>
      </w:pPr>
      <w:r>
        <w:rPr>
          <w:lang w:val="en-US"/>
        </w:rPr>
        <w:t xml:space="preserve">Choose multiple files: </w:t>
      </w:r>
    </w:p>
    <w:p w:rsidR="00500D0A" w:rsidRDefault="00500D0A" w:rsidP="00500D0A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proofErr w:type="gramStart"/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lastRenderedPageBreak/>
        <w:t>cut</w:t>
      </w:r>
      <w:proofErr w:type="gramEnd"/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-d , -f 1 seasonal/winter.csv seasonal/spring.csv seasonal/summer.csv seasonal/autumn.csv</w:t>
      </w:r>
    </w:p>
    <w:p w:rsidR="00500D0A" w:rsidRPr="00500D0A" w:rsidRDefault="00500D0A" w:rsidP="00500D0A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  <w:lang w:val="en-US" w:eastAsia="de-CH"/>
        </w:rPr>
      </w:pPr>
      <w:proofErr w:type="gramStart"/>
      <w:r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or</w:t>
      </w:r>
      <w:proofErr w:type="gramEnd"/>
    </w:p>
    <w:p w:rsidR="00500D0A" w:rsidRDefault="00500D0A" w:rsidP="00500D0A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  <w:lang w:val="en-US" w:eastAsia="de-CH"/>
        </w:rPr>
      </w:pPr>
      <w:proofErr w:type="gramStart"/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cut</w:t>
      </w:r>
      <w:proofErr w:type="gramEnd"/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-d , -f 1 seasonal/*</w:t>
      </w:r>
    </w:p>
    <w:p w:rsidR="00500D0A" w:rsidRPr="00500D0A" w:rsidRDefault="00500D0A" w:rsidP="00500D0A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  <w:lang w:val="en-US" w:eastAsia="de-CH"/>
        </w:rPr>
      </w:pPr>
      <w:proofErr w:type="gramStart"/>
      <w:r>
        <w:rPr>
          <w:lang w:val="en-US"/>
        </w:rPr>
        <w:t xml:space="preserve">or  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cut</w:t>
      </w:r>
      <w:proofErr w:type="gramEnd"/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-d , -f 1 seasonal/*.csv</w:t>
      </w:r>
    </w:p>
    <w:p w:rsidR="00500D0A" w:rsidRDefault="00500D0A" w:rsidP="00E20F54">
      <w:pPr>
        <w:rPr>
          <w:rFonts w:ascii="Arial" w:hAnsi="Arial" w:cs="Arial"/>
          <w:color w:val="3D4251"/>
          <w:shd w:val="clear" w:color="auto" w:fill="FFFFFF"/>
          <w:lang w:val="en-US"/>
        </w:rPr>
      </w:pPr>
      <w:r w:rsidRPr="00500D0A">
        <w:rPr>
          <w:rFonts w:ascii="Arial" w:hAnsi="Arial" w:cs="Arial"/>
          <w:color w:val="3D4251"/>
          <w:shd w:val="clear" w:color="auto" w:fill="FFFFFF"/>
          <w:lang w:val="en-US"/>
        </w:rPr>
        <w:t>The most common wildcard is </w:t>
      </w:r>
      <w:r w:rsidRPr="00500D0A">
        <w:rPr>
          <w:rStyle w:val="HTMLCode"/>
          <w:rFonts w:eastAsiaTheme="minorHAnsi"/>
          <w:color w:val="3D4251"/>
          <w:shd w:val="clear" w:color="auto" w:fill="EBF4F7"/>
          <w:lang w:val="en-US"/>
        </w:rPr>
        <w:t>*</w:t>
      </w:r>
      <w:r w:rsidRPr="00500D0A">
        <w:rPr>
          <w:rFonts w:ascii="Arial" w:hAnsi="Arial" w:cs="Arial"/>
          <w:color w:val="3D4251"/>
          <w:shd w:val="clear" w:color="auto" w:fill="FFFFFF"/>
          <w:lang w:val="en-US"/>
        </w:rPr>
        <w:t>, which means "match zero or more characters". </w:t>
      </w:r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Other wildcards: </w:t>
      </w:r>
    </w:p>
    <w:p w:rsidR="00500D0A" w:rsidRPr="00500D0A" w:rsidRDefault="00500D0A" w:rsidP="00500D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</w:pP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?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 </w:t>
      </w:r>
      <w:proofErr w:type="gramStart"/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matches</w:t>
      </w:r>
      <w:proofErr w:type="gramEnd"/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 xml:space="preserve"> a single character, so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201?.</w:t>
      </w:r>
      <w:proofErr w:type="gramStart"/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txt</w:t>
      </w:r>
      <w:proofErr w:type="gramEnd"/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 will match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2017.txt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 or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2018.txt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, but not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2017-01.txt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.</w:t>
      </w:r>
    </w:p>
    <w:p w:rsidR="00500D0A" w:rsidRPr="00500D0A" w:rsidRDefault="00500D0A" w:rsidP="00500D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</w:pP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[...]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 matches any one of the characters inside the square brackets, so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201[78].txt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 matches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2017.txt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 or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2018.txt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, but not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2016.txt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.</w:t>
      </w:r>
    </w:p>
    <w:p w:rsidR="00500D0A" w:rsidRPr="00500D0A" w:rsidRDefault="00500D0A" w:rsidP="00500D0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</w:pP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{...}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 matches any of the comma-separated patterns inside the curly brackets, so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{*.txt, *.csv}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 matches any file whose name ends with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.txt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 or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.csv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, but not files whose names end with </w:t>
      </w:r>
      <w:r w:rsidRPr="00500D0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.pdf</w:t>
      </w:r>
      <w:r w:rsidRPr="00500D0A">
        <w:rPr>
          <w:rFonts w:ascii="Arial" w:eastAsia="Times New Roman" w:hAnsi="Arial" w:cs="Arial"/>
          <w:color w:val="4D5356"/>
          <w:sz w:val="24"/>
          <w:szCs w:val="24"/>
          <w:lang w:val="en-US" w:eastAsia="de-CH"/>
        </w:rPr>
        <w:t>.</w:t>
      </w:r>
    </w:p>
    <w:p w:rsidR="00500D0A" w:rsidRDefault="00500D0A" w:rsidP="00E20F54">
      <w:pPr>
        <w:rPr>
          <w:rFonts w:ascii="Arial" w:hAnsi="Arial" w:cs="Arial"/>
          <w:color w:val="3D4251"/>
          <w:shd w:val="clear" w:color="auto" w:fill="FFFFFF"/>
          <w:lang w:val="en-US"/>
        </w:rPr>
      </w:pPr>
      <w:r>
        <w:rPr>
          <w:lang w:val="en-US"/>
        </w:rPr>
        <w:t xml:space="preserve">Sort = sort data (ascending alphabetic) </w:t>
      </w:r>
      <w:r w:rsidRPr="00500D0A">
        <w:rPr>
          <w:rStyle w:val="HTMLCode"/>
          <w:rFonts w:eastAsiaTheme="minorHAnsi"/>
          <w:color w:val="3D4251"/>
          <w:shd w:val="clear" w:color="auto" w:fill="EBF4F7"/>
          <w:lang w:val="en-US"/>
        </w:rPr>
        <w:t>-n</w:t>
      </w:r>
      <w:r w:rsidRPr="00500D0A">
        <w:rPr>
          <w:rFonts w:ascii="Arial" w:hAnsi="Arial" w:cs="Arial"/>
          <w:color w:val="3D4251"/>
          <w:shd w:val="clear" w:color="auto" w:fill="FFFFFF"/>
          <w:lang w:val="en-US"/>
        </w:rPr>
        <w:t> and </w:t>
      </w:r>
      <w:r w:rsidRPr="00500D0A">
        <w:rPr>
          <w:rStyle w:val="HTMLCode"/>
          <w:rFonts w:eastAsiaTheme="minorHAnsi"/>
          <w:color w:val="3D4251"/>
          <w:shd w:val="clear" w:color="auto" w:fill="EBF4F7"/>
          <w:lang w:val="en-US"/>
        </w:rPr>
        <w:t>-r</w:t>
      </w:r>
      <w:r w:rsidRPr="00500D0A">
        <w:rPr>
          <w:rFonts w:ascii="Arial" w:hAnsi="Arial" w:cs="Arial"/>
          <w:color w:val="3D4251"/>
          <w:shd w:val="clear" w:color="auto" w:fill="FFFFFF"/>
          <w:lang w:val="en-US"/>
        </w:rPr>
        <w:t> can be used to sort numerically and reverse the order of its output, while </w:t>
      </w:r>
      <w:r w:rsidRPr="00500D0A">
        <w:rPr>
          <w:rStyle w:val="HTMLCode"/>
          <w:rFonts w:eastAsiaTheme="minorHAnsi"/>
          <w:color w:val="3D4251"/>
          <w:shd w:val="clear" w:color="auto" w:fill="EBF4F7"/>
          <w:lang w:val="en-US"/>
        </w:rPr>
        <w:t>-b</w:t>
      </w:r>
      <w:r w:rsidRPr="00500D0A">
        <w:rPr>
          <w:rFonts w:ascii="Arial" w:hAnsi="Arial" w:cs="Arial"/>
          <w:color w:val="3D4251"/>
          <w:shd w:val="clear" w:color="auto" w:fill="FFFFFF"/>
          <w:lang w:val="en-US"/>
        </w:rPr>
        <w:t> tells it to ignore leading blanks and </w:t>
      </w:r>
      <w:r w:rsidRPr="00500D0A">
        <w:rPr>
          <w:rStyle w:val="HTMLCode"/>
          <w:rFonts w:eastAsiaTheme="minorHAnsi"/>
          <w:color w:val="3D4251"/>
          <w:shd w:val="clear" w:color="auto" w:fill="EBF4F7"/>
          <w:lang w:val="en-US"/>
        </w:rPr>
        <w:t>-f</w:t>
      </w:r>
      <w:r w:rsidRPr="00500D0A">
        <w:rPr>
          <w:rFonts w:ascii="Arial" w:hAnsi="Arial" w:cs="Arial"/>
          <w:color w:val="3D4251"/>
          <w:shd w:val="clear" w:color="auto" w:fill="FFFFFF"/>
          <w:lang w:val="en-US"/>
        </w:rPr>
        <w:t> tells it to </w:t>
      </w:r>
      <w:r w:rsidRPr="00500D0A">
        <w:rPr>
          <w:rStyle w:val="Strong"/>
          <w:rFonts w:ascii="Arial" w:hAnsi="Arial" w:cs="Arial"/>
          <w:color w:val="3D4251"/>
          <w:shd w:val="clear" w:color="auto" w:fill="FFFFFF"/>
          <w:lang w:val="en-US"/>
        </w:rPr>
        <w:t>f</w:t>
      </w:r>
      <w:r w:rsidRPr="00500D0A">
        <w:rPr>
          <w:rFonts w:ascii="Arial" w:hAnsi="Arial" w:cs="Arial"/>
          <w:color w:val="3D4251"/>
          <w:shd w:val="clear" w:color="auto" w:fill="FFFFFF"/>
          <w:lang w:val="en-US"/>
        </w:rPr>
        <w:t>old case (i.e., be case-insensitive)</w:t>
      </w:r>
    </w:p>
    <w:p w:rsidR="00500D0A" w:rsidRDefault="00500D0A" w:rsidP="00E20F54">
      <w:pPr>
        <w:rPr>
          <w:rFonts w:ascii="Arial" w:hAnsi="Arial" w:cs="Arial"/>
          <w:color w:val="3D4251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color w:val="3D4251"/>
          <w:shd w:val="clear" w:color="auto" w:fill="FFFFFF"/>
          <w:lang w:val="en-US"/>
        </w:rPr>
        <w:t>uniq</w:t>
      </w:r>
      <w:proofErr w:type="spellEnd"/>
      <w:proofErr w:type="gramEnd"/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 = remove </w:t>
      </w:r>
      <w:proofErr w:type="spellStart"/>
      <w:r>
        <w:rPr>
          <w:rFonts w:ascii="Arial" w:hAnsi="Arial" w:cs="Arial"/>
          <w:color w:val="3D4251"/>
          <w:shd w:val="clear" w:color="auto" w:fill="FFFFFF"/>
          <w:lang w:val="en-US"/>
        </w:rPr>
        <w:t>adjacient</w:t>
      </w:r>
      <w:proofErr w:type="spellEnd"/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3D4251"/>
          <w:shd w:val="clear" w:color="auto" w:fill="FFFFFF"/>
          <w:lang w:val="en-US"/>
        </w:rPr>
        <w:t>douplicate</w:t>
      </w:r>
      <w:proofErr w:type="spellEnd"/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 lines</w:t>
      </w:r>
    </w:p>
    <w:p w:rsidR="00500D0A" w:rsidRDefault="00500D0A" w:rsidP="00E20F54">
      <w:pPr>
        <w:rPr>
          <w:rStyle w:val="HTMLCode"/>
          <w:rFonts w:eastAsiaTheme="minorHAnsi"/>
          <w:color w:val="3D4251"/>
          <w:shd w:val="clear" w:color="auto" w:fill="EBF4F7"/>
          <w:lang w:val="en-US"/>
        </w:rPr>
      </w:pPr>
      <w:r w:rsidRPr="00500D0A">
        <w:rPr>
          <w:rStyle w:val="HTMLCode"/>
          <w:rFonts w:eastAsiaTheme="minorHAnsi"/>
          <w:color w:val="3D4251"/>
          <w:shd w:val="clear" w:color="auto" w:fill="EBF4F7"/>
          <w:lang w:val="en-US"/>
        </w:rPr>
        <w:t>Ctrl</w:t>
      </w:r>
      <w:r w:rsidRPr="00500D0A">
        <w:rPr>
          <w:rFonts w:ascii="Arial" w:hAnsi="Arial" w:cs="Arial"/>
          <w:color w:val="3D4251"/>
          <w:shd w:val="clear" w:color="auto" w:fill="FFFFFF"/>
          <w:lang w:val="en-US"/>
        </w:rPr>
        <w:t> + </w:t>
      </w:r>
      <w:r w:rsidRPr="00500D0A">
        <w:rPr>
          <w:rStyle w:val="HTMLCode"/>
          <w:rFonts w:eastAsiaTheme="minorHAnsi"/>
          <w:color w:val="3D4251"/>
          <w:shd w:val="clear" w:color="auto" w:fill="EBF4F7"/>
          <w:lang w:val="en-US"/>
        </w:rPr>
        <w:t>C</w:t>
      </w:r>
      <w:r>
        <w:rPr>
          <w:rStyle w:val="HTMLCode"/>
          <w:rFonts w:eastAsiaTheme="minorHAnsi"/>
          <w:color w:val="3D4251"/>
          <w:shd w:val="clear" w:color="auto" w:fill="EBF4F7"/>
          <w:lang w:val="en-US"/>
        </w:rPr>
        <w:t xml:space="preserve"> or ^C can stop a running calculation</w:t>
      </w:r>
    </w:p>
    <w:p w:rsidR="00E50F92" w:rsidRDefault="00E50F92" w:rsidP="00E20F54">
      <w:pPr>
        <w:rPr>
          <w:rFonts w:ascii="Arial" w:hAnsi="Arial" w:cs="Arial"/>
          <w:color w:val="3D4251"/>
          <w:shd w:val="clear" w:color="auto" w:fill="FFFFFF"/>
          <w:lang w:val="en-US"/>
        </w:rPr>
      </w:pPr>
      <w:r w:rsidRPr="00E50F92">
        <w:rPr>
          <w:rFonts w:ascii="Arial" w:hAnsi="Arial" w:cs="Arial"/>
          <w:color w:val="3D4251"/>
          <w:shd w:val="clear" w:color="auto" w:fill="FFFFFF"/>
          <w:lang w:val="en-US"/>
        </w:rPr>
        <w:t>Like other programs, the shell stores information in variables. Some of these, called </w:t>
      </w:r>
      <w:r w:rsidRPr="00E50F92">
        <w:rPr>
          <w:rStyle w:val="Strong"/>
          <w:rFonts w:ascii="Arial" w:hAnsi="Arial" w:cs="Arial"/>
          <w:color w:val="3D4251"/>
          <w:shd w:val="clear" w:color="auto" w:fill="FFFFFF"/>
          <w:lang w:val="en-US"/>
        </w:rPr>
        <w:t>environment variables</w:t>
      </w:r>
      <w:r w:rsidRPr="00E50F92">
        <w:rPr>
          <w:rFonts w:ascii="Arial" w:hAnsi="Arial" w:cs="Arial"/>
          <w:color w:val="3D4251"/>
          <w:shd w:val="clear" w:color="auto" w:fill="FFFFFF"/>
          <w:lang w:val="en-US"/>
        </w:rPr>
        <w:t>, are available all the time. Environment variables' names are conventionally written in upper case, and a few of the more commonly-used ones are shown below.</w:t>
      </w:r>
    </w:p>
    <w:p w:rsidR="00E50F92" w:rsidRDefault="00E50F92" w:rsidP="00E20F54">
      <w:pPr>
        <w:rPr>
          <w:rFonts w:ascii="Arial" w:hAnsi="Arial" w:cs="Arial"/>
          <w:color w:val="3D4251"/>
          <w:shd w:val="clear" w:color="auto" w:fill="FFFFFF"/>
          <w:lang w:val="en-US"/>
        </w:rPr>
      </w:pPr>
      <w:r>
        <w:rPr>
          <w:rFonts w:ascii="Arial" w:hAnsi="Arial" w:cs="Arial"/>
          <w:color w:val="3D4251"/>
          <w:shd w:val="clear" w:color="auto" w:fill="FFFFFF"/>
          <w:lang w:val="en-US"/>
        </w:rPr>
        <w:t>HOME; PWD; SHELL; USER;</w:t>
      </w:r>
    </w:p>
    <w:p w:rsidR="000C4C30" w:rsidRDefault="000C4C30" w:rsidP="00E20F54">
      <w:pPr>
        <w:rPr>
          <w:rFonts w:ascii="Arial" w:hAnsi="Arial" w:cs="Arial"/>
          <w:color w:val="3D425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3D4251"/>
          <w:shd w:val="clear" w:color="auto" w:fill="FFFFFF"/>
          <w:lang w:val="en-US"/>
        </w:rPr>
        <w:t>echo</w:t>
      </w:r>
      <w:proofErr w:type="gramEnd"/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 = prints the value of its arguments</w:t>
      </w:r>
    </w:p>
    <w:p w:rsidR="000C4C30" w:rsidRDefault="000C4C30" w:rsidP="00E20F54">
      <w:pPr>
        <w:rPr>
          <w:rFonts w:ascii="Arial" w:hAnsi="Arial" w:cs="Arial"/>
          <w:color w:val="3D425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3D4251"/>
          <w:shd w:val="clear" w:color="auto" w:fill="FFFFFF"/>
          <w:lang w:val="en-US"/>
        </w:rPr>
        <w:t>echo</w:t>
      </w:r>
      <w:proofErr w:type="gramEnd"/>
      <w:r>
        <w:rPr>
          <w:rFonts w:ascii="Arial" w:hAnsi="Arial" w:cs="Arial"/>
          <w:color w:val="3D4251"/>
          <w:shd w:val="clear" w:color="auto" w:fill="FFFFFF"/>
          <w:lang w:val="en-US"/>
        </w:rPr>
        <w:t xml:space="preserve"> X prints the name of x, echo $x prints the value of x</w:t>
      </w:r>
    </w:p>
    <w:p w:rsidR="000C4C30" w:rsidRPr="000C4C30" w:rsidRDefault="000C4C30" w:rsidP="000C4C30">
      <w:pPr>
        <w:pStyle w:val="NormalWeb"/>
        <w:shd w:val="clear" w:color="auto" w:fill="FFFFFF"/>
        <w:rPr>
          <w:rFonts w:ascii="Arial" w:hAnsi="Arial" w:cs="Arial"/>
          <w:color w:val="3D4251"/>
          <w:lang w:val="en-US"/>
        </w:rPr>
      </w:pPr>
      <w:r w:rsidRPr="000C4C30">
        <w:rPr>
          <w:rFonts w:ascii="Arial" w:hAnsi="Arial" w:cs="Arial"/>
          <w:color w:val="3D4251"/>
          <w:lang w:val="en-US"/>
        </w:rPr>
        <w:t>The other kind of variable is called a </w:t>
      </w:r>
      <w:r w:rsidRPr="000C4C30">
        <w:rPr>
          <w:rStyle w:val="Strong"/>
          <w:rFonts w:ascii="Arial" w:hAnsi="Arial" w:cs="Arial"/>
          <w:color w:val="3D4251"/>
          <w:lang w:val="en-US"/>
        </w:rPr>
        <w:t>shell variable</w:t>
      </w:r>
      <w:r w:rsidRPr="000C4C30">
        <w:rPr>
          <w:rFonts w:ascii="Arial" w:hAnsi="Arial" w:cs="Arial"/>
          <w:color w:val="3D4251"/>
          <w:lang w:val="en-US"/>
        </w:rPr>
        <w:t>, which is like a local variable in a programming language.</w:t>
      </w:r>
      <w:r>
        <w:rPr>
          <w:rFonts w:ascii="Arial" w:hAnsi="Arial" w:cs="Arial"/>
          <w:color w:val="3D4251"/>
          <w:lang w:val="en-US"/>
        </w:rPr>
        <w:t xml:space="preserve"> </w:t>
      </w:r>
      <w:r w:rsidRPr="000C4C30">
        <w:rPr>
          <w:rFonts w:ascii="Arial" w:hAnsi="Arial" w:cs="Arial"/>
          <w:color w:val="3D4251"/>
          <w:lang w:val="en-US"/>
        </w:rPr>
        <w:t>To create a shell variable, you simply assign a value to a name:</w:t>
      </w:r>
    </w:p>
    <w:p w:rsidR="000C4C30" w:rsidRPr="000C4C30" w:rsidRDefault="000C4C30" w:rsidP="000C4C30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proofErr w:type="gramStart"/>
      <w:r w:rsidRPr="000C4C30">
        <w:rPr>
          <w:rStyle w:val="HTMLCode"/>
          <w:color w:val="3D4251"/>
          <w:shd w:val="clear" w:color="auto" w:fill="EBF4F7"/>
          <w:lang w:val="en-US"/>
        </w:rPr>
        <w:t>training=</w:t>
      </w:r>
      <w:proofErr w:type="gramEnd"/>
      <w:r w:rsidRPr="000C4C30">
        <w:rPr>
          <w:rStyle w:val="HTMLCode"/>
          <w:color w:val="3D4251"/>
          <w:shd w:val="clear" w:color="auto" w:fill="EBF4F7"/>
          <w:lang w:val="en-US"/>
        </w:rPr>
        <w:t>seasonal/summer.csv</w:t>
      </w:r>
    </w:p>
    <w:p w:rsidR="000C4C30" w:rsidRDefault="000C4C30" w:rsidP="000C4C3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  <w:lang w:val="en-US"/>
        </w:rPr>
      </w:pPr>
      <w:proofErr w:type="gramStart"/>
      <w:r w:rsidRPr="000C4C30">
        <w:rPr>
          <w:rStyle w:val="Emphasis"/>
          <w:rFonts w:ascii="Arial" w:hAnsi="Arial" w:cs="Arial"/>
          <w:color w:val="3D4251"/>
          <w:lang w:val="en-US"/>
        </w:rPr>
        <w:t>without</w:t>
      </w:r>
      <w:proofErr w:type="gramEnd"/>
      <w:r w:rsidRPr="000C4C30">
        <w:rPr>
          <w:rFonts w:ascii="Arial" w:hAnsi="Arial" w:cs="Arial"/>
          <w:color w:val="3D4251"/>
          <w:lang w:val="en-US"/>
        </w:rPr>
        <w:t> any spaces before or after the </w:t>
      </w:r>
      <w:r w:rsidRPr="000C4C30">
        <w:rPr>
          <w:rStyle w:val="HTMLCode"/>
          <w:color w:val="3D4251"/>
          <w:shd w:val="clear" w:color="auto" w:fill="EBF4F7"/>
          <w:lang w:val="en-US"/>
        </w:rPr>
        <w:t>=</w:t>
      </w:r>
      <w:r w:rsidRPr="000C4C30">
        <w:rPr>
          <w:rFonts w:ascii="Arial" w:hAnsi="Arial" w:cs="Arial"/>
          <w:color w:val="3D4251"/>
          <w:lang w:val="en-US"/>
        </w:rPr>
        <w:t xml:space="preserve"> sign. Once you have done this, you can </w:t>
      </w:r>
      <w:r>
        <w:rPr>
          <w:rFonts w:ascii="Arial" w:hAnsi="Arial" w:cs="Arial"/>
          <w:color w:val="3D4251"/>
          <w:lang w:val="en-US"/>
        </w:rPr>
        <w:t>check the variable's value</w:t>
      </w:r>
    </w:p>
    <w:p w:rsidR="000C4C30" w:rsidRPr="000C4C30" w:rsidRDefault="000C4C30" w:rsidP="000C4C3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proofErr w:type="gramStart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for</w:t>
      </w:r>
      <w:proofErr w:type="gramEnd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</w:t>
      </w:r>
      <w:proofErr w:type="spellStart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filetype</w:t>
      </w:r>
      <w:proofErr w:type="spellEnd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 xml:space="preserve"> in gif jpg </w:t>
      </w:r>
      <w:proofErr w:type="spellStart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png</w:t>
      </w:r>
      <w:proofErr w:type="spellEnd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; do echo $</w:t>
      </w:r>
      <w:proofErr w:type="spellStart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filetype</w:t>
      </w:r>
      <w:proofErr w:type="spellEnd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; done</w:t>
      </w:r>
    </w:p>
    <w:p w:rsidR="000C4C30" w:rsidRPr="000C4C30" w:rsidRDefault="000C4C30" w:rsidP="000C4C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proofErr w:type="gramStart"/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it</w:t>
      </w:r>
      <w:proofErr w:type="gramEnd"/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 produces:</w:t>
      </w:r>
    </w:p>
    <w:p w:rsidR="000C4C30" w:rsidRPr="000C4C30" w:rsidRDefault="000C4C30" w:rsidP="000C4C3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proofErr w:type="gramStart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gif</w:t>
      </w:r>
      <w:proofErr w:type="gramEnd"/>
    </w:p>
    <w:p w:rsidR="000C4C30" w:rsidRPr="000C4C30" w:rsidRDefault="000C4C30" w:rsidP="000C4C3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proofErr w:type="gramStart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jpg</w:t>
      </w:r>
      <w:proofErr w:type="gramEnd"/>
    </w:p>
    <w:p w:rsidR="000C4C30" w:rsidRPr="000C4C30" w:rsidRDefault="000C4C30" w:rsidP="000C4C30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</w:pPr>
      <w:proofErr w:type="spellStart"/>
      <w:proofErr w:type="gramStart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png</w:t>
      </w:r>
      <w:proofErr w:type="spellEnd"/>
      <w:proofErr w:type="gramEnd"/>
    </w:p>
    <w:p w:rsidR="000C4C30" w:rsidRPr="000C4C30" w:rsidRDefault="000C4C30" w:rsidP="000C4C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lastRenderedPageBreak/>
        <w:t>Notice these things about the loop:</w:t>
      </w:r>
    </w:p>
    <w:p w:rsidR="000C4C30" w:rsidRPr="000C4C30" w:rsidRDefault="000C4C30" w:rsidP="000C4C3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de-CH"/>
        </w:rPr>
      </w:pPr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The structure is </w:t>
      </w:r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for</w:t>
      </w:r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 ...variable... </w:t>
      </w:r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CH"/>
        </w:rPr>
        <w:t>in</w:t>
      </w:r>
      <w:r w:rsidRPr="000C4C30">
        <w:rPr>
          <w:rFonts w:ascii="Arial" w:eastAsia="Times New Roman" w:hAnsi="Arial" w:cs="Arial"/>
          <w:color w:val="3D4251"/>
          <w:sz w:val="24"/>
          <w:szCs w:val="24"/>
          <w:lang w:eastAsia="de-CH"/>
        </w:rPr>
        <w:t> ...list... </w:t>
      </w:r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CH"/>
        </w:rPr>
        <w:t>; do</w:t>
      </w:r>
      <w:r w:rsidRPr="000C4C30">
        <w:rPr>
          <w:rFonts w:ascii="Arial" w:eastAsia="Times New Roman" w:hAnsi="Arial" w:cs="Arial"/>
          <w:color w:val="3D4251"/>
          <w:sz w:val="24"/>
          <w:szCs w:val="24"/>
          <w:lang w:eastAsia="de-CH"/>
        </w:rPr>
        <w:t> ...body... </w:t>
      </w:r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de-CH"/>
        </w:rPr>
        <w:t>; done</w:t>
      </w:r>
    </w:p>
    <w:p w:rsidR="000C4C30" w:rsidRPr="000C4C30" w:rsidRDefault="000C4C30" w:rsidP="000C4C3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The list of things the loop is to process (in our case, the words </w:t>
      </w:r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gif</w:t>
      </w:r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, </w:t>
      </w:r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jpg</w:t>
      </w:r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, and </w:t>
      </w:r>
      <w:proofErr w:type="spellStart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png</w:t>
      </w:r>
      <w:proofErr w:type="spellEnd"/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).</w:t>
      </w:r>
    </w:p>
    <w:p w:rsidR="000C4C30" w:rsidRPr="000C4C30" w:rsidRDefault="000C4C30" w:rsidP="000C4C3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The variable that keeps track of which thing the loop is currently processing (in our case, </w:t>
      </w:r>
      <w:proofErr w:type="spellStart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filetype</w:t>
      </w:r>
      <w:proofErr w:type="spellEnd"/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).</w:t>
      </w:r>
    </w:p>
    <w:p w:rsidR="000C4C30" w:rsidRPr="000C4C30" w:rsidRDefault="000C4C30" w:rsidP="000C4C3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The body of the loop that does the processing (in our case, </w:t>
      </w:r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echo $</w:t>
      </w:r>
      <w:proofErr w:type="spellStart"/>
      <w:r w:rsidRPr="000C4C3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filetype</w:t>
      </w:r>
      <w:proofErr w:type="spellEnd"/>
      <w:r w:rsidRPr="000C4C30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).</w:t>
      </w:r>
    </w:p>
    <w:p w:rsidR="000C4C30" w:rsidRDefault="000C4C30" w:rsidP="000C4C3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  <w:lang w:val="en-US"/>
        </w:rPr>
      </w:pPr>
      <w:r>
        <w:rPr>
          <w:rFonts w:ascii="Arial" w:hAnsi="Arial" w:cs="Arial"/>
          <w:color w:val="3D4251"/>
          <w:lang w:val="en-US"/>
        </w:rPr>
        <w:t xml:space="preserve">Examples: </w:t>
      </w:r>
    </w:p>
    <w:p w:rsidR="000C4C30" w:rsidRDefault="000C4C30" w:rsidP="000C4C30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proofErr w:type="gramStart"/>
      <w:r w:rsidRPr="000C4C30">
        <w:rPr>
          <w:rStyle w:val="HTMLCode"/>
          <w:color w:val="3D4251"/>
          <w:shd w:val="clear" w:color="auto" w:fill="EBF4F7"/>
          <w:lang w:val="en-US"/>
        </w:rPr>
        <w:t>for</w:t>
      </w:r>
      <w:proofErr w:type="gramEnd"/>
      <w:r w:rsidRPr="000C4C30">
        <w:rPr>
          <w:rStyle w:val="HTMLCode"/>
          <w:color w:val="3D4251"/>
          <w:shd w:val="clear" w:color="auto" w:fill="EBF4F7"/>
          <w:lang w:val="en-US"/>
        </w:rPr>
        <w:t xml:space="preserve"> file in seasonal/*.csv; do head -n 2 $file | tail -n 1; done</w:t>
      </w:r>
    </w:p>
    <w:p w:rsidR="00506B1A" w:rsidRPr="000C4C30" w:rsidRDefault="00506B1A" w:rsidP="000C4C30">
      <w:pPr>
        <w:pStyle w:val="HTMLPreformatted"/>
        <w:pBdr>
          <w:left w:val="single" w:sz="24" w:space="11" w:color="33AACC"/>
        </w:pBdr>
        <w:shd w:val="clear" w:color="auto" w:fill="EBF4F7"/>
        <w:rPr>
          <w:color w:val="3D4251"/>
          <w:sz w:val="24"/>
          <w:szCs w:val="24"/>
          <w:lang w:val="en-US"/>
        </w:rPr>
      </w:pPr>
      <w:proofErr w:type="gramStart"/>
      <w:r w:rsidRPr="00506B1A">
        <w:rPr>
          <w:rStyle w:val="HTMLCode"/>
          <w:color w:val="3D4251"/>
          <w:shd w:val="clear" w:color="auto" w:fill="EBF4F7"/>
          <w:lang w:val="en-US"/>
        </w:rPr>
        <w:t>for</w:t>
      </w:r>
      <w:proofErr w:type="gramEnd"/>
      <w:r w:rsidRPr="00506B1A">
        <w:rPr>
          <w:rStyle w:val="HTMLCode"/>
          <w:color w:val="3D4251"/>
          <w:shd w:val="clear" w:color="auto" w:fill="EBF4F7"/>
          <w:lang w:val="en-US"/>
        </w:rPr>
        <w:t xml:space="preserve"> f in seasonal/*.csv; do echo $f; head -n 2 $f | tail -n 1; done</w:t>
      </w:r>
    </w:p>
    <w:p w:rsidR="000C4C30" w:rsidRPr="00506B1A" w:rsidRDefault="00506B1A" w:rsidP="000C4C3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  <w:lang w:val="en-US"/>
        </w:rPr>
      </w:pPr>
      <w:proofErr w:type="gramStart"/>
      <w:r w:rsidRPr="00506B1A">
        <w:rPr>
          <w:rFonts w:ascii="Arial" w:hAnsi="Arial" w:cs="Arial"/>
          <w:color w:val="3D4251"/>
          <w:shd w:val="clear" w:color="auto" w:fill="FFFFFF"/>
          <w:lang w:val="en-US"/>
        </w:rPr>
        <w:t>Unix</w:t>
      </w:r>
      <w:proofErr w:type="gramEnd"/>
      <w:r w:rsidRPr="00506B1A">
        <w:rPr>
          <w:rFonts w:ascii="Arial" w:hAnsi="Arial" w:cs="Arial"/>
          <w:color w:val="3D4251"/>
          <w:shd w:val="clear" w:color="auto" w:fill="FFFFFF"/>
          <w:lang w:val="en-US"/>
        </w:rPr>
        <w:t xml:space="preserve"> has a bewildering variety of text editors. For this course, we will use a simple one called Nano. If you type </w:t>
      </w:r>
      <w:proofErr w:type="spellStart"/>
      <w:r w:rsidRPr="00506B1A">
        <w:rPr>
          <w:rStyle w:val="HTMLCode"/>
          <w:color w:val="3D4251"/>
          <w:shd w:val="clear" w:color="auto" w:fill="EBF4F7"/>
          <w:lang w:val="en-US"/>
        </w:rPr>
        <w:t>nano</w:t>
      </w:r>
      <w:proofErr w:type="spellEnd"/>
      <w:r w:rsidRPr="00506B1A">
        <w:rPr>
          <w:rStyle w:val="HTMLCode"/>
          <w:color w:val="3D4251"/>
          <w:shd w:val="clear" w:color="auto" w:fill="EBF4F7"/>
          <w:lang w:val="en-US"/>
        </w:rPr>
        <w:t xml:space="preserve"> filename</w:t>
      </w:r>
      <w:r w:rsidRPr="00506B1A">
        <w:rPr>
          <w:rFonts w:ascii="Arial" w:hAnsi="Arial" w:cs="Arial"/>
          <w:color w:val="3D4251"/>
          <w:shd w:val="clear" w:color="auto" w:fill="FFFFFF"/>
          <w:lang w:val="en-US"/>
        </w:rPr>
        <w:t>, it will open </w:t>
      </w:r>
      <w:r w:rsidRPr="00506B1A">
        <w:rPr>
          <w:rStyle w:val="HTMLCode"/>
          <w:color w:val="3D4251"/>
          <w:shd w:val="clear" w:color="auto" w:fill="EBF4F7"/>
          <w:lang w:val="en-US"/>
        </w:rPr>
        <w:t>filename</w:t>
      </w:r>
      <w:r w:rsidRPr="00506B1A">
        <w:rPr>
          <w:rFonts w:ascii="Arial" w:hAnsi="Arial" w:cs="Arial"/>
          <w:color w:val="3D4251"/>
          <w:shd w:val="clear" w:color="auto" w:fill="FFFFFF"/>
          <w:lang w:val="en-US"/>
        </w:rPr>
        <w:t> for editing (or create it if it doesn't already exist). You can move around with the arrow keys, delete characters using backspace, and do other operations with control-key combinations:</w:t>
      </w:r>
    </w:p>
    <w:p w:rsidR="00506B1A" w:rsidRPr="00506B1A" w:rsidRDefault="00506B1A" w:rsidP="00506B1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506B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Ctrl</w:t>
      </w:r>
      <w:r w:rsidRPr="00506B1A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 + </w:t>
      </w:r>
      <w:r w:rsidRPr="00506B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K</w:t>
      </w:r>
      <w:r w:rsidRPr="00506B1A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: delete a line.</w:t>
      </w:r>
    </w:p>
    <w:p w:rsidR="00506B1A" w:rsidRPr="00506B1A" w:rsidRDefault="00506B1A" w:rsidP="00506B1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506B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Ctrl</w:t>
      </w:r>
      <w:r w:rsidRPr="00506B1A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 + </w:t>
      </w:r>
      <w:r w:rsidRPr="00506B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U</w:t>
      </w:r>
      <w:r w:rsidRPr="00506B1A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: un-delete a line.</w:t>
      </w:r>
    </w:p>
    <w:p w:rsidR="00506B1A" w:rsidRPr="00506B1A" w:rsidRDefault="00506B1A" w:rsidP="00506B1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506B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Ctrl</w:t>
      </w:r>
      <w:r w:rsidRPr="00506B1A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 + </w:t>
      </w:r>
      <w:r w:rsidRPr="00506B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O</w:t>
      </w:r>
      <w:r w:rsidRPr="00506B1A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: save the file ('O' stands for 'output').</w:t>
      </w:r>
    </w:p>
    <w:p w:rsidR="00506B1A" w:rsidRDefault="00506B1A" w:rsidP="00506B1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506B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Ctrl</w:t>
      </w:r>
      <w:r w:rsidRPr="00506B1A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 + </w:t>
      </w:r>
      <w:r w:rsidRPr="00506B1A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de-CH"/>
        </w:rPr>
        <w:t>X</w:t>
      </w:r>
      <w:r w:rsidRPr="00506B1A"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: exit the editor.</w:t>
      </w:r>
    </w:p>
    <w:p w:rsidR="00A90A5C" w:rsidRDefault="00A90A5C" w:rsidP="00506B1A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 w:rsidRPr="00A90A5C">
        <w:rPr>
          <w:rFonts w:ascii="Arial" w:hAnsi="Arial" w:cs="Arial"/>
          <w:color w:val="3D4251"/>
          <w:shd w:val="clear" w:color="auto" w:fill="FFFFFF"/>
          <w:lang w:val="en-US"/>
        </w:rPr>
        <w:t>Note that in Nano, "copy and paste" is achieved by navigating to the line you want to copy, pressing </w:t>
      </w:r>
      <w:r w:rsidRPr="00A90A5C">
        <w:rPr>
          <w:rStyle w:val="HTMLCode"/>
          <w:rFonts w:eastAsiaTheme="minorHAnsi"/>
          <w:color w:val="3D4251"/>
          <w:shd w:val="clear" w:color="auto" w:fill="EBF4F7"/>
          <w:lang w:val="en-US"/>
        </w:rPr>
        <w:t>CTRL</w:t>
      </w:r>
      <w:r w:rsidRPr="00A90A5C">
        <w:rPr>
          <w:rFonts w:ascii="Arial" w:hAnsi="Arial" w:cs="Arial"/>
          <w:color w:val="3D4251"/>
          <w:shd w:val="clear" w:color="auto" w:fill="FFFFFF"/>
          <w:lang w:val="en-US"/>
        </w:rPr>
        <w:t> + </w:t>
      </w:r>
      <w:r w:rsidRPr="00A90A5C">
        <w:rPr>
          <w:rStyle w:val="HTMLCode"/>
          <w:rFonts w:eastAsiaTheme="minorHAnsi"/>
          <w:color w:val="3D4251"/>
          <w:shd w:val="clear" w:color="auto" w:fill="EBF4F7"/>
          <w:lang w:val="en-US"/>
        </w:rPr>
        <w:t>K</w:t>
      </w:r>
      <w:r w:rsidRPr="00A90A5C">
        <w:rPr>
          <w:rFonts w:ascii="Arial" w:hAnsi="Arial" w:cs="Arial"/>
          <w:color w:val="3D4251"/>
          <w:shd w:val="clear" w:color="auto" w:fill="FFFFFF"/>
          <w:lang w:val="en-US"/>
        </w:rPr>
        <w:t> to cut the line, then </w:t>
      </w:r>
      <w:r w:rsidRPr="00A90A5C">
        <w:rPr>
          <w:rStyle w:val="HTMLCode"/>
          <w:rFonts w:eastAsiaTheme="minorHAnsi"/>
          <w:color w:val="3D4251"/>
          <w:shd w:val="clear" w:color="auto" w:fill="EBF4F7"/>
          <w:lang w:val="en-US"/>
        </w:rPr>
        <w:t>CTRL</w:t>
      </w:r>
      <w:r w:rsidRPr="00A90A5C">
        <w:rPr>
          <w:rFonts w:ascii="Arial" w:hAnsi="Arial" w:cs="Arial"/>
          <w:color w:val="3D4251"/>
          <w:shd w:val="clear" w:color="auto" w:fill="FFFFFF"/>
          <w:lang w:val="en-US"/>
        </w:rPr>
        <w:t> + </w:t>
      </w:r>
      <w:r w:rsidRPr="00A90A5C">
        <w:rPr>
          <w:rStyle w:val="HTMLCode"/>
          <w:rFonts w:eastAsiaTheme="minorHAnsi"/>
          <w:color w:val="3D4251"/>
          <w:shd w:val="clear" w:color="auto" w:fill="EBF4F7"/>
          <w:lang w:val="en-US"/>
        </w:rPr>
        <w:t>U</w:t>
      </w:r>
      <w:r w:rsidRPr="00A90A5C">
        <w:rPr>
          <w:rFonts w:ascii="Arial" w:hAnsi="Arial" w:cs="Arial"/>
          <w:color w:val="3D4251"/>
          <w:shd w:val="clear" w:color="auto" w:fill="FFFFFF"/>
          <w:lang w:val="en-US"/>
        </w:rPr>
        <w:t> twice to paste two copies of it.</w:t>
      </w:r>
    </w:p>
    <w:p w:rsidR="00D9220D" w:rsidRDefault="00D9220D" w:rsidP="00D9220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Commands can be saved as files to be rerun by calling the </w:t>
      </w:r>
      <w:proofErr w:type="spellStart"/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commandfile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 using bash: </w:t>
      </w:r>
    </w:p>
    <w:p w:rsidR="00D9220D" w:rsidRDefault="00D9220D" w:rsidP="00D9220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Use </w:t>
      </w:r>
      <w:proofErr w:type="spellStart"/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nano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 dates.sh to create a </w:t>
      </w:r>
      <w:proofErr w:type="spellStart"/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textfile</w:t>
      </w:r>
      <w:proofErr w:type="spellEnd"/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 with a command like </w:t>
      </w:r>
    </w:p>
    <w:p w:rsidR="00D9220D" w:rsidRPr="00D9220D" w:rsidRDefault="00D9220D" w:rsidP="00D9220D">
      <w:pPr>
        <w:pStyle w:val="HTMLPreformatted"/>
        <w:pBdr>
          <w:left w:val="single" w:sz="24" w:space="11" w:color="33AACC"/>
        </w:pBdr>
        <w:shd w:val="clear" w:color="auto" w:fill="EBF4F7"/>
        <w:rPr>
          <w:color w:val="3D4251"/>
          <w:sz w:val="24"/>
          <w:szCs w:val="24"/>
          <w:lang w:val="en-US"/>
        </w:rPr>
      </w:pPr>
      <w:proofErr w:type="gramStart"/>
      <w:r w:rsidRPr="00D9220D">
        <w:rPr>
          <w:rStyle w:val="HTMLCode"/>
          <w:color w:val="3D4251"/>
          <w:shd w:val="clear" w:color="auto" w:fill="EBF4F7"/>
          <w:lang w:val="en-US"/>
        </w:rPr>
        <w:t>cut</w:t>
      </w:r>
      <w:proofErr w:type="gramEnd"/>
      <w:r w:rsidRPr="00D9220D">
        <w:rPr>
          <w:rStyle w:val="HTMLCode"/>
          <w:color w:val="3D4251"/>
          <w:shd w:val="clear" w:color="auto" w:fill="EBF4F7"/>
          <w:lang w:val="en-US"/>
        </w:rPr>
        <w:t xml:space="preserve"> -d , -f 1 seasonal/*.csv</w:t>
      </w:r>
    </w:p>
    <w:p w:rsidR="00D9220D" w:rsidRPr="00506B1A" w:rsidRDefault="00D9220D" w:rsidP="00D9220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</w:pPr>
      <w:proofErr w:type="gramStart"/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>then</w:t>
      </w:r>
      <w:proofErr w:type="gramEnd"/>
      <w:r>
        <w:rPr>
          <w:rFonts w:ascii="Arial" w:eastAsia="Times New Roman" w:hAnsi="Arial" w:cs="Arial"/>
          <w:color w:val="3D4251"/>
          <w:sz w:val="24"/>
          <w:szCs w:val="24"/>
          <w:lang w:val="en-US" w:eastAsia="de-CH"/>
        </w:rPr>
        <w:t xml:space="preserve"> use bash dates.sh to run the command</w:t>
      </w:r>
    </w:p>
    <w:p w:rsidR="00A90A5C" w:rsidRPr="00A90A5C" w:rsidRDefault="00A90A5C" w:rsidP="00A90A5C">
      <w:pPr>
        <w:pStyle w:val="NormalWeb"/>
        <w:shd w:val="clear" w:color="auto" w:fill="FFFFFF"/>
        <w:rPr>
          <w:rFonts w:ascii="Arial" w:hAnsi="Arial" w:cs="Arial"/>
          <w:color w:val="3D4251"/>
          <w:lang w:val="en-US"/>
        </w:rPr>
      </w:pPr>
      <w:r w:rsidRPr="00A90A5C">
        <w:rPr>
          <w:rFonts w:ascii="Arial" w:hAnsi="Arial" w:cs="Arial"/>
          <w:color w:val="3D4251"/>
          <w:lang w:val="en-US"/>
        </w:rPr>
        <w:t>Shell scripts can also contain loops. You can write them using semi-colons, or split them across lines without semi-colons to make them more readable:</w:t>
      </w:r>
    </w:p>
    <w:p w:rsidR="00A90A5C" w:rsidRPr="00A90A5C" w:rsidRDefault="00A90A5C" w:rsidP="00A90A5C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A90A5C">
        <w:rPr>
          <w:rStyle w:val="HTMLCode"/>
          <w:color w:val="3D4251"/>
          <w:shd w:val="clear" w:color="auto" w:fill="EBF4F7"/>
          <w:lang w:val="en-US"/>
        </w:rPr>
        <w:t># Print the first and last data records of each file.</w:t>
      </w:r>
    </w:p>
    <w:p w:rsidR="00A90A5C" w:rsidRPr="00A90A5C" w:rsidRDefault="00A90A5C" w:rsidP="00A90A5C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proofErr w:type="gramStart"/>
      <w:r w:rsidRPr="00A90A5C">
        <w:rPr>
          <w:rStyle w:val="HTMLCode"/>
          <w:color w:val="3D4251"/>
          <w:shd w:val="clear" w:color="auto" w:fill="EBF4F7"/>
          <w:lang w:val="en-US"/>
        </w:rPr>
        <w:t>for</w:t>
      </w:r>
      <w:proofErr w:type="gramEnd"/>
      <w:r w:rsidRPr="00A90A5C">
        <w:rPr>
          <w:rStyle w:val="HTMLCode"/>
          <w:color w:val="3D4251"/>
          <w:shd w:val="clear" w:color="auto" w:fill="EBF4F7"/>
          <w:lang w:val="en-US"/>
        </w:rPr>
        <w:t xml:space="preserve"> filename in $@</w:t>
      </w:r>
    </w:p>
    <w:p w:rsidR="00A90A5C" w:rsidRPr="00A90A5C" w:rsidRDefault="00A90A5C" w:rsidP="00A90A5C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proofErr w:type="gramStart"/>
      <w:r w:rsidRPr="00A90A5C">
        <w:rPr>
          <w:rStyle w:val="HTMLCode"/>
          <w:color w:val="3D4251"/>
          <w:shd w:val="clear" w:color="auto" w:fill="EBF4F7"/>
          <w:lang w:val="en-US"/>
        </w:rPr>
        <w:t>do</w:t>
      </w:r>
      <w:proofErr w:type="gramEnd"/>
    </w:p>
    <w:p w:rsidR="00A90A5C" w:rsidRPr="00A90A5C" w:rsidRDefault="00A90A5C" w:rsidP="00A90A5C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A90A5C">
        <w:rPr>
          <w:rStyle w:val="HTMLCode"/>
          <w:color w:val="3D4251"/>
          <w:shd w:val="clear" w:color="auto" w:fill="EBF4F7"/>
          <w:lang w:val="en-US"/>
        </w:rPr>
        <w:t xml:space="preserve">    </w:t>
      </w:r>
      <w:proofErr w:type="gramStart"/>
      <w:r w:rsidRPr="00A90A5C">
        <w:rPr>
          <w:rStyle w:val="HTMLCode"/>
          <w:color w:val="3D4251"/>
          <w:shd w:val="clear" w:color="auto" w:fill="EBF4F7"/>
          <w:lang w:val="en-US"/>
        </w:rPr>
        <w:t>head</w:t>
      </w:r>
      <w:proofErr w:type="gramEnd"/>
      <w:r w:rsidRPr="00A90A5C">
        <w:rPr>
          <w:rStyle w:val="HTMLCode"/>
          <w:color w:val="3D4251"/>
          <w:shd w:val="clear" w:color="auto" w:fill="EBF4F7"/>
          <w:lang w:val="en-US"/>
        </w:rPr>
        <w:t xml:space="preserve"> -n 2 $filename | tail -n 1</w:t>
      </w:r>
    </w:p>
    <w:p w:rsidR="00A90A5C" w:rsidRPr="00A90A5C" w:rsidRDefault="00A90A5C" w:rsidP="00A90A5C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r w:rsidRPr="00A90A5C">
        <w:rPr>
          <w:rStyle w:val="HTMLCode"/>
          <w:color w:val="3D4251"/>
          <w:shd w:val="clear" w:color="auto" w:fill="EBF4F7"/>
          <w:lang w:val="en-US"/>
        </w:rPr>
        <w:t xml:space="preserve">    </w:t>
      </w:r>
      <w:proofErr w:type="gramStart"/>
      <w:r w:rsidRPr="00A90A5C">
        <w:rPr>
          <w:rStyle w:val="HTMLCode"/>
          <w:color w:val="3D4251"/>
          <w:shd w:val="clear" w:color="auto" w:fill="EBF4F7"/>
          <w:lang w:val="en-US"/>
        </w:rPr>
        <w:t>tail</w:t>
      </w:r>
      <w:proofErr w:type="gramEnd"/>
      <w:r w:rsidRPr="00A90A5C">
        <w:rPr>
          <w:rStyle w:val="HTMLCode"/>
          <w:color w:val="3D4251"/>
          <w:shd w:val="clear" w:color="auto" w:fill="EBF4F7"/>
          <w:lang w:val="en-US"/>
        </w:rPr>
        <w:t xml:space="preserve"> -n 1 $filename</w:t>
      </w:r>
    </w:p>
    <w:p w:rsidR="00A90A5C" w:rsidRPr="00A90A5C" w:rsidRDefault="00A90A5C" w:rsidP="00A90A5C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  <w:lang w:val="en-US"/>
        </w:rPr>
      </w:pPr>
      <w:proofErr w:type="gramStart"/>
      <w:r w:rsidRPr="00A90A5C">
        <w:rPr>
          <w:rStyle w:val="HTMLCode"/>
          <w:color w:val="3D4251"/>
          <w:shd w:val="clear" w:color="auto" w:fill="EBF4F7"/>
          <w:lang w:val="en-US"/>
        </w:rPr>
        <w:t>done</w:t>
      </w:r>
      <w:proofErr w:type="gramEnd"/>
    </w:p>
    <w:p w:rsidR="00A90A5C" w:rsidRPr="00A90A5C" w:rsidRDefault="00A90A5C" w:rsidP="00A90A5C">
      <w:pPr>
        <w:pStyle w:val="NormalWeb"/>
        <w:shd w:val="clear" w:color="auto" w:fill="FFFFFF"/>
        <w:rPr>
          <w:rFonts w:ascii="Arial" w:hAnsi="Arial" w:cs="Arial"/>
          <w:color w:val="3D4251"/>
          <w:lang w:val="en-US"/>
        </w:rPr>
      </w:pPr>
      <w:r w:rsidRPr="00A90A5C">
        <w:rPr>
          <w:rFonts w:ascii="Arial" w:hAnsi="Arial" w:cs="Arial"/>
          <w:color w:val="3D4251"/>
          <w:lang w:val="en-US"/>
        </w:rPr>
        <w:t>(You don't have to indent the commands inside the loop, but doing so makes things clearer.)</w:t>
      </w:r>
    </w:p>
    <w:p w:rsidR="00A90A5C" w:rsidRPr="00A90A5C" w:rsidRDefault="00A90A5C" w:rsidP="00A90A5C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  <w:lang w:val="en-US"/>
        </w:rPr>
      </w:pPr>
      <w:r w:rsidRPr="00A90A5C">
        <w:rPr>
          <w:rFonts w:ascii="Arial" w:hAnsi="Arial" w:cs="Arial"/>
          <w:color w:val="3D4251"/>
          <w:lang w:val="en-US"/>
        </w:rPr>
        <w:t>The first line of this script is a </w:t>
      </w:r>
      <w:r w:rsidRPr="00A90A5C">
        <w:rPr>
          <w:rStyle w:val="Strong"/>
          <w:rFonts w:ascii="Arial" w:hAnsi="Arial" w:cs="Arial"/>
          <w:color w:val="3D4251"/>
          <w:lang w:val="en-US"/>
        </w:rPr>
        <w:t>comment</w:t>
      </w:r>
      <w:r w:rsidRPr="00A90A5C">
        <w:rPr>
          <w:rFonts w:ascii="Arial" w:hAnsi="Arial" w:cs="Arial"/>
          <w:color w:val="3D4251"/>
          <w:lang w:val="en-US"/>
        </w:rPr>
        <w:t> to tell readers what the script does. Comments start with the </w:t>
      </w:r>
      <w:r w:rsidRPr="00A90A5C">
        <w:rPr>
          <w:rStyle w:val="HTMLCode"/>
          <w:color w:val="3D4251"/>
          <w:shd w:val="clear" w:color="auto" w:fill="EBF4F7"/>
          <w:lang w:val="en-US"/>
        </w:rPr>
        <w:t>#</w:t>
      </w:r>
      <w:r w:rsidRPr="00A90A5C">
        <w:rPr>
          <w:rFonts w:ascii="Arial" w:hAnsi="Arial" w:cs="Arial"/>
          <w:color w:val="3D4251"/>
          <w:lang w:val="en-US"/>
        </w:rPr>
        <w:t> character and run to the end of the line. Your future self will thank you for adding brief explanations like the one shown here to every script you write.</w:t>
      </w:r>
    </w:p>
    <w:p w:rsidR="00E50F92" w:rsidRPr="00E50F92" w:rsidRDefault="00E50F92" w:rsidP="00E20F54">
      <w:pPr>
        <w:rPr>
          <w:rFonts w:ascii="Arial" w:hAnsi="Arial" w:cs="Arial"/>
          <w:color w:val="3D4251"/>
          <w:shd w:val="clear" w:color="auto" w:fill="FFFFFF"/>
          <w:lang w:val="en-US"/>
        </w:rPr>
      </w:pPr>
      <w:bookmarkStart w:id="0" w:name="_GoBack"/>
      <w:bookmarkEnd w:id="0"/>
    </w:p>
    <w:p w:rsidR="00500D0A" w:rsidRDefault="00500D0A" w:rsidP="00E20F54">
      <w:pPr>
        <w:rPr>
          <w:rFonts w:ascii="Arial" w:hAnsi="Arial" w:cs="Arial"/>
          <w:color w:val="3D4251"/>
          <w:shd w:val="clear" w:color="auto" w:fill="FFFFFF"/>
          <w:lang w:val="en-US"/>
        </w:rPr>
      </w:pPr>
    </w:p>
    <w:p w:rsidR="00500D0A" w:rsidRPr="00500D0A" w:rsidRDefault="00500D0A" w:rsidP="00E20F54">
      <w:pPr>
        <w:rPr>
          <w:lang w:val="en-US"/>
        </w:rPr>
      </w:pPr>
    </w:p>
    <w:sectPr w:rsidR="00500D0A" w:rsidRPr="0050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15F5"/>
    <w:multiLevelType w:val="multilevel"/>
    <w:tmpl w:val="0830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C04A0"/>
    <w:multiLevelType w:val="multilevel"/>
    <w:tmpl w:val="3AE8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E3B03"/>
    <w:multiLevelType w:val="multilevel"/>
    <w:tmpl w:val="3252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43FB6"/>
    <w:multiLevelType w:val="multilevel"/>
    <w:tmpl w:val="F1A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MDYwMzMxtTCzNDFS0lEKTi0uzszPAykwrgUAHFCceSwAAAA="/>
  </w:docVars>
  <w:rsids>
    <w:rsidRoot w:val="00E20F54"/>
    <w:rsid w:val="000C4C30"/>
    <w:rsid w:val="002E4569"/>
    <w:rsid w:val="00500D0A"/>
    <w:rsid w:val="00506B1A"/>
    <w:rsid w:val="00637721"/>
    <w:rsid w:val="0069760A"/>
    <w:rsid w:val="00790377"/>
    <w:rsid w:val="008E4C87"/>
    <w:rsid w:val="00955656"/>
    <w:rsid w:val="009B2BEC"/>
    <w:rsid w:val="00A32396"/>
    <w:rsid w:val="00A90A5C"/>
    <w:rsid w:val="00B10628"/>
    <w:rsid w:val="00D26226"/>
    <w:rsid w:val="00D9220D"/>
    <w:rsid w:val="00E20F54"/>
    <w:rsid w:val="00E5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D3A206"/>
  <w15:chartTrackingRefBased/>
  <w15:docId w15:val="{2F5ABA53-BD02-4143-B8BB-63758027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60A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6976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trong">
    <w:name w:val="Strong"/>
    <w:basedOn w:val="DefaultParagraphFont"/>
    <w:uiPriority w:val="22"/>
    <w:qFormat/>
    <w:rsid w:val="00B10628"/>
    <w:rPr>
      <w:b/>
      <w:bCs/>
    </w:rPr>
  </w:style>
  <w:style w:type="character" w:styleId="Emphasis">
    <w:name w:val="Emphasis"/>
    <w:basedOn w:val="DefaultParagraphFont"/>
    <w:uiPriority w:val="20"/>
    <w:qFormat/>
    <w:rsid w:val="007903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6178F29F.dotm</Template>
  <TotalTime>0</TotalTime>
  <Pages>5</Pages>
  <Words>980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VETSUISSE</Company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Schläppi, Daniel (VETSUISSE)</dc:creator>
  <cp:keywords/>
  <dc:description/>
  <cp:lastModifiedBy>Schläppi, Daniel (VETSUISSE)</cp:lastModifiedBy>
  <cp:revision>3</cp:revision>
  <dcterms:created xsi:type="dcterms:W3CDTF">2019-08-12T11:31:00Z</dcterms:created>
  <dcterms:modified xsi:type="dcterms:W3CDTF">2019-08-26T09:21:00Z</dcterms:modified>
</cp:coreProperties>
</file>